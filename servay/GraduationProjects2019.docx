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34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805EC" w:rsidRPr="00250816" w14:paraId="0C8822EF" w14:textId="77777777" w:rsidTr="00D34620">
        <w:tc>
          <w:tcPr>
            <w:tcW w:w="4428" w:type="dxa"/>
          </w:tcPr>
          <w:p w14:paraId="3073EEB2" w14:textId="77777777" w:rsidR="006805EC" w:rsidRPr="00250816" w:rsidRDefault="006805EC" w:rsidP="006805EC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noProof/>
                <w:color w:val="17365D" w:themeColor="text2" w:themeShade="BF"/>
                <w:sz w:val="24"/>
                <w:szCs w:val="36"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4BD29AE1" wp14:editId="698C9076">
                  <wp:simplePos x="0" y="0"/>
                  <wp:positionH relativeFrom="column">
                    <wp:posOffset>800735</wp:posOffset>
                  </wp:positionH>
                  <wp:positionV relativeFrom="paragraph">
                    <wp:posOffset>167640</wp:posOffset>
                  </wp:positionV>
                  <wp:extent cx="1166495" cy="10820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RT LOGO (2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49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50816"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  <w:tab/>
            </w:r>
          </w:p>
          <w:p w14:paraId="6A98DE88" w14:textId="77777777" w:rsidR="006805EC" w:rsidRPr="00250816" w:rsidRDefault="006805EC" w:rsidP="006805EC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</w:p>
          <w:p w14:paraId="059DE645" w14:textId="77777777" w:rsidR="006805EC" w:rsidRPr="00250816" w:rsidRDefault="006805EC" w:rsidP="006805EC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</w:p>
          <w:p w14:paraId="159796E6" w14:textId="77777777" w:rsidR="006805EC" w:rsidRPr="00250816" w:rsidRDefault="006805EC" w:rsidP="006805EC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</w:p>
          <w:p w14:paraId="7384A103" w14:textId="77777777" w:rsidR="006805EC" w:rsidRPr="00250816" w:rsidRDefault="006805EC" w:rsidP="006805EC">
            <w:pPr>
              <w:tabs>
                <w:tab w:val="left" w:pos="1031"/>
              </w:tabs>
              <w:bidi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</w:p>
        </w:tc>
        <w:tc>
          <w:tcPr>
            <w:tcW w:w="4428" w:type="dxa"/>
          </w:tcPr>
          <w:p w14:paraId="4221D76B" w14:textId="77777777" w:rsidR="006805EC" w:rsidRPr="00250816" w:rsidRDefault="006805EC" w:rsidP="00D34620">
            <w:pPr>
              <w:bidi/>
              <w:rPr>
                <w:rFonts w:ascii="Sakkal Majalla" w:hAnsi="Sakkal Majalla" w:cs="Sakkal Majalla"/>
                <w:color w:val="17365D" w:themeColor="text2" w:themeShade="BF"/>
                <w:sz w:val="6"/>
                <w:szCs w:val="18"/>
                <w:rtl/>
                <w:lang w:bidi="ar-EG"/>
              </w:rPr>
            </w:pPr>
          </w:p>
          <w:p w14:paraId="2751E9EE" w14:textId="77777777" w:rsidR="006805EC" w:rsidRPr="00250816" w:rsidRDefault="00D34620" w:rsidP="006805EC">
            <w:pPr>
              <w:bidi/>
              <w:jc w:val="center"/>
              <w:rPr>
                <w:rFonts w:ascii="Sakkal Majalla" w:hAnsi="Sakkal Majalla" w:cs="Sakkal Majalla"/>
                <w:color w:val="17365D" w:themeColor="text2" w:themeShade="BF"/>
                <w:sz w:val="24"/>
                <w:szCs w:val="36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noProof/>
                <w:color w:val="17365D" w:themeColor="text2" w:themeShade="BF"/>
                <w:sz w:val="24"/>
                <w:szCs w:val="36"/>
                <w:rtl/>
                <w:lang w:val="en-GB" w:eastAsia="en-GB"/>
              </w:rPr>
              <w:drawing>
                <wp:inline distT="0" distB="0" distL="0" distR="0" wp14:anchorId="508F0031" wp14:editId="19074546">
                  <wp:extent cx="2069058" cy="1461183"/>
                  <wp:effectExtent l="19050" t="0" r="7392" b="0"/>
                  <wp:docPr id="3" name="Picture 1" descr="C:\Users\PC\Downloads\PHOTO-2019-10-07-10-50-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ownloads\PHOTO-2019-10-07-10-50-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058" cy="1461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292DB" w14:textId="77777777" w:rsidR="0045578A" w:rsidRPr="00250816" w:rsidRDefault="0045578A" w:rsidP="00250816">
      <w:pPr>
        <w:bidi/>
        <w:spacing w:before="100" w:beforeAutospacing="1" w:after="100" w:afterAutospacing="1"/>
        <w:ind w:right="26"/>
        <w:jc w:val="center"/>
        <w:rPr>
          <w:rStyle w:val="Emphasis"/>
          <w:rFonts w:ascii="Sakkal Majalla" w:hAnsi="Sakkal Majalla" w:cs="Sakkal Majalla"/>
          <w:b/>
          <w:bCs/>
          <w:i w:val="0"/>
          <w:iCs w:val="0"/>
          <w:color w:val="002060"/>
          <w:sz w:val="32"/>
          <w:szCs w:val="32"/>
          <w:rtl/>
        </w:rPr>
      </w:pPr>
      <w:r w:rsidRPr="00250816">
        <w:rPr>
          <w:rStyle w:val="Emphasis"/>
          <w:rFonts w:ascii="Sakkal Majalla" w:hAnsi="Sakkal Majalla" w:cs="Sakkal Majalla"/>
          <w:b/>
          <w:bCs/>
          <w:i w:val="0"/>
          <w:iCs w:val="0"/>
          <w:color w:val="002060"/>
          <w:sz w:val="32"/>
          <w:szCs w:val="32"/>
          <w:rtl/>
        </w:rPr>
        <w:t>أكاديمية البحث العلمي والتكنولوجيا</w:t>
      </w:r>
    </w:p>
    <w:p w14:paraId="5F98ADE7" w14:textId="12654C22" w:rsidR="0045578A" w:rsidRPr="00250816" w:rsidRDefault="0045578A" w:rsidP="00250816">
      <w:pPr>
        <w:bidi/>
        <w:spacing w:before="100" w:beforeAutospacing="1" w:after="100" w:afterAutospacing="1"/>
        <w:ind w:left="27" w:right="26"/>
        <w:jc w:val="center"/>
        <w:rPr>
          <w:rStyle w:val="Emphasis"/>
          <w:rFonts w:ascii="Sakkal Majalla" w:hAnsi="Sakkal Majalla" w:cs="Sakkal Majalla"/>
          <w:color w:val="C00000"/>
          <w:sz w:val="32"/>
          <w:szCs w:val="32"/>
          <w:rtl/>
          <w:lang w:bidi="ar-EG"/>
        </w:rPr>
      </w:pPr>
      <w:r w:rsidRPr="00250816">
        <w:rPr>
          <w:rStyle w:val="Emphasis"/>
          <w:rFonts w:ascii="Sakkal Majalla" w:hAnsi="Sakkal Majalla" w:cs="Sakkal Majalla"/>
          <w:color w:val="C00000"/>
          <w:sz w:val="32"/>
          <w:szCs w:val="32"/>
          <w:rtl/>
          <w:lang w:bidi="ar-EG"/>
        </w:rPr>
        <w:t>نداء علماء مصر 2</w:t>
      </w:r>
    </w:p>
    <w:p w14:paraId="6109E137" w14:textId="77777777" w:rsidR="0045578A" w:rsidRPr="00250816" w:rsidRDefault="0045578A" w:rsidP="00250816">
      <w:pPr>
        <w:bidi/>
        <w:spacing w:before="100" w:beforeAutospacing="1" w:after="100" w:afterAutospacing="1"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</w:pPr>
      <w:r w:rsidRPr="00250816"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  <w:t>مشروعات التخرج برنامج مشروعي بدايتي</w:t>
      </w:r>
    </w:p>
    <w:p w14:paraId="72EDAAEE" w14:textId="3827919C" w:rsidR="0045578A" w:rsidRPr="00250816" w:rsidRDefault="0045578A" w:rsidP="00250816">
      <w:pPr>
        <w:spacing w:before="100" w:beforeAutospacing="1" w:after="100" w:afterAutospacing="1"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lang w:bidi="ar-EG"/>
        </w:rPr>
      </w:pPr>
      <w:r w:rsidRPr="00250816"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  <w:t xml:space="preserve"> </w:t>
      </w:r>
      <w:r w:rsidRPr="00250816">
        <w:rPr>
          <w:rFonts w:ascii="Sakkal Majalla" w:hAnsi="Sakkal Majalla" w:cs="Sakkal Majalla"/>
          <w:b/>
          <w:bCs/>
          <w:color w:val="C00000"/>
          <w:sz w:val="32"/>
          <w:szCs w:val="32"/>
          <w:lang w:bidi="ar-EG"/>
        </w:rPr>
        <w:t>Call no. 2/2019/ASRT-</w:t>
      </w:r>
      <w:proofErr w:type="spellStart"/>
      <w:r w:rsidRPr="00250816">
        <w:rPr>
          <w:rFonts w:ascii="Sakkal Majalla" w:hAnsi="Sakkal Majalla" w:cs="Sakkal Majalla"/>
          <w:b/>
          <w:bCs/>
          <w:color w:val="C00000"/>
          <w:sz w:val="32"/>
          <w:szCs w:val="32"/>
          <w:lang w:bidi="ar-EG"/>
        </w:rPr>
        <w:t>GraduationProject</w:t>
      </w:r>
      <w:proofErr w:type="spellEnd"/>
    </w:p>
    <w:p w14:paraId="08C2F1CA" w14:textId="77777777" w:rsidR="00250816" w:rsidRPr="00250816" w:rsidRDefault="00250816" w:rsidP="00250816">
      <w:pPr>
        <w:bidi/>
        <w:spacing w:before="100" w:beforeAutospacing="1" w:after="100" w:afterAutospacing="1"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</w:pPr>
    </w:p>
    <w:p w14:paraId="674CAA9F" w14:textId="60611DD9" w:rsidR="000241A7" w:rsidRPr="00250816" w:rsidRDefault="000241A7" w:rsidP="00250816">
      <w:pPr>
        <w:bidi/>
        <w:jc w:val="center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</w:pPr>
      <w:r w:rsidRPr="00250816"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EG"/>
        </w:rPr>
        <w:t>إعلان</w:t>
      </w:r>
    </w:p>
    <w:p w14:paraId="033A90DF" w14:textId="218DACA1" w:rsidR="000241A7" w:rsidRPr="00250816" w:rsidRDefault="000241A7" w:rsidP="000241A7">
      <w:pPr>
        <w:bidi/>
        <w:jc w:val="both"/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</w:pPr>
      <w:r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تعلن أكاديمية البحث العلمى والتكنولوجيا عن فتح باب التقدم لمنح </w:t>
      </w:r>
      <w:r w:rsidR="00EC322B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دعم مشروعات </w:t>
      </w:r>
      <w:r w:rsidR="0045578A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>التخرج لطلاب</w:t>
      </w:r>
      <w:r w:rsidR="00EC322B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 السنوات النهائية في الجامعات </w:t>
      </w:r>
      <w:r w:rsidR="0045578A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>المصرية</w:t>
      </w:r>
      <w:r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 (برنامج </w:t>
      </w:r>
      <w:r w:rsidR="0045578A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>مشروعي</w:t>
      </w:r>
      <w:r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 بدايت</w:t>
      </w:r>
      <w:r w:rsidR="0045578A"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>ي</w:t>
      </w:r>
      <w:r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>) للعام الدراسي 2019-2020، وذلك إعتبار من 18 نوفمبر 2019 وحتى 20 ديسمبر 2019 ف</w:t>
      </w:r>
      <w:r w:rsidR="00250816">
        <w:rPr>
          <w:rFonts w:ascii="Sakkal Majalla" w:hAnsi="Sakkal Majalla" w:cs="Sakkal Majalla" w:hint="cs"/>
          <w:b/>
          <w:bCs/>
          <w:color w:val="002060"/>
          <w:sz w:val="28"/>
          <w:szCs w:val="28"/>
          <w:rtl/>
          <w:lang w:bidi="ar-EG"/>
        </w:rPr>
        <w:t>ي</w:t>
      </w:r>
      <w:r w:rsidRPr="00250816">
        <w:rPr>
          <w:rFonts w:ascii="Sakkal Majalla" w:hAnsi="Sakkal Majalla" w:cs="Sakkal Majalla"/>
          <w:b/>
          <w:bCs/>
          <w:color w:val="002060"/>
          <w:sz w:val="28"/>
          <w:szCs w:val="28"/>
          <w:rtl/>
          <w:lang w:bidi="ar-EG"/>
        </w:rPr>
        <w:t xml:space="preserve"> المجالات التالية:</w:t>
      </w:r>
    </w:p>
    <w:p w14:paraId="0B208640" w14:textId="77777777" w:rsidR="00EC322B" w:rsidRPr="00250816" w:rsidRDefault="00EC322B" w:rsidP="000241A7">
      <w:pPr>
        <w:rPr>
          <w:rFonts w:ascii="Sakkal Majalla" w:hAnsi="Sakkal Majalla" w:cs="Sakkal Majalla"/>
          <w:color w:val="548DD4" w:themeColor="text2" w:themeTint="99"/>
          <w:sz w:val="28"/>
          <w:szCs w:val="28"/>
          <w:rtl/>
          <w:lang w:bidi="ar-EG"/>
        </w:rPr>
      </w:pPr>
    </w:p>
    <w:p w14:paraId="79CAEAA3" w14:textId="77777777" w:rsidR="00147469" w:rsidRPr="00250816" w:rsidRDefault="00147469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sectPr w:rsidR="00147469" w:rsidRPr="00250816" w:rsidSect="00C92FF3">
          <w:headerReference w:type="default" r:id="rId10"/>
          <w:footerReference w:type="default" r:id="rId11"/>
          <w:pgSz w:w="12240" w:h="15840"/>
          <w:pgMar w:top="1080" w:right="1800" w:bottom="1080" w:left="1800" w:header="720" w:footer="720" w:gutter="0"/>
          <w:cols w:space="720"/>
          <w:docGrid w:linePitch="360"/>
        </w:sectPr>
      </w:pPr>
    </w:p>
    <w:p w14:paraId="7898618D" w14:textId="77777777" w:rsidR="001F32DF" w:rsidRPr="00250816" w:rsidRDefault="001F32DF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Artificial Inelegance (AI)</w:t>
      </w:r>
    </w:p>
    <w:p w14:paraId="08E3659F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Internet of </w:t>
      </w:r>
      <w:r w:rsidR="001F32DF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T</w:t>
      </w: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hings (IOT)</w:t>
      </w:r>
    </w:p>
    <w:p w14:paraId="16BE40EF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Smart Cities </w:t>
      </w:r>
    </w:p>
    <w:p w14:paraId="1BCDBED5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Smart Agriculture</w:t>
      </w:r>
    </w:p>
    <w:p w14:paraId="3F1EB916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Smart Textiles</w:t>
      </w:r>
    </w:p>
    <w:p w14:paraId="18AF5451" w14:textId="77777777" w:rsidR="00171E4E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S</w:t>
      </w:r>
      <w:r w:rsidR="00171E4E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mart </w:t>
      </w: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and </w:t>
      </w:r>
      <w:r w:rsidR="001F32DF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C</w:t>
      </w: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omposite </w:t>
      </w:r>
      <w:r w:rsidR="001F32DF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M</w:t>
      </w:r>
      <w:r w:rsidR="00171E4E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aterials</w:t>
      </w:r>
    </w:p>
    <w:p w14:paraId="19425A4E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Smart Industries</w:t>
      </w:r>
    </w:p>
    <w:p w14:paraId="218F22A0" w14:textId="77777777" w:rsidR="00CD23E2" w:rsidRPr="00250816" w:rsidRDefault="00CD23E2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Machine Learning</w:t>
      </w:r>
    </w:p>
    <w:p w14:paraId="0B302820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E- Health</w:t>
      </w:r>
    </w:p>
    <w:p w14:paraId="517FF87D" w14:textId="77777777" w:rsidR="00CD23E2" w:rsidRPr="00250816" w:rsidRDefault="00CD23E2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Retail</w:t>
      </w:r>
    </w:p>
    <w:p w14:paraId="356CBB56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Robotics</w:t>
      </w:r>
    </w:p>
    <w:p w14:paraId="275BA99C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Unmanned Vehicles</w:t>
      </w:r>
    </w:p>
    <w:p w14:paraId="02869793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Embedded System</w:t>
      </w:r>
    </w:p>
    <w:p w14:paraId="007183F9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Electric and PV powered Vehicles</w:t>
      </w:r>
    </w:p>
    <w:p w14:paraId="1DE0A953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Sensing Technologies</w:t>
      </w:r>
    </w:p>
    <w:p w14:paraId="4ECC92A9" w14:textId="77777777" w:rsidR="00171E4E" w:rsidRPr="00250816" w:rsidRDefault="00171E4E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Design, Tourism</w:t>
      </w:r>
      <w:r w:rsidR="000241A7"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, Decoration, Furniture</w:t>
      </w: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 xml:space="preserve"> and Arts</w:t>
      </w:r>
    </w:p>
    <w:p w14:paraId="19234F53" w14:textId="77777777" w:rsidR="00171E4E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Green Building</w:t>
      </w:r>
    </w:p>
    <w:p w14:paraId="7AA6F0ED" w14:textId="77777777" w:rsidR="000241A7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Green Environment</w:t>
      </w:r>
    </w:p>
    <w:p w14:paraId="7175A2C4" w14:textId="77777777" w:rsidR="000241A7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Renewable Energy</w:t>
      </w:r>
    </w:p>
    <w:p w14:paraId="48F21DFB" w14:textId="77777777" w:rsidR="001F32DF" w:rsidRPr="00250816" w:rsidRDefault="001F32DF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Logistics</w:t>
      </w:r>
    </w:p>
    <w:p w14:paraId="0B750BDD" w14:textId="77777777" w:rsidR="000241A7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4.0 Industry</w:t>
      </w:r>
    </w:p>
    <w:p w14:paraId="2454E36C" w14:textId="77777777" w:rsidR="000241A7" w:rsidRPr="00250816" w:rsidRDefault="000241A7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Disabilities</w:t>
      </w:r>
    </w:p>
    <w:p w14:paraId="67A55A4F" w14:textId="77777777" w:rsidR="001F32DF" w:rsidRPr="00250816" w:rsidRDefault="001F32DF" w:rsidP="00147469">
      <w:pPr>
        <w:pStyle w:val="ListParagraph"/>
        <w:numPr>
          <w:ilvl w:val="0"/>
          <w:numId w:val="9"/>
        </w:numPr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</w:pPr>
      <w:r w:rsidRPr="00250816">
        <w:rPr>
          <w:rFonts w:ascii="Sakkal Majalla" w:hAnsi="Sakkal Majalla" w:cs="Sakkal Majalla"/>
          <w:color w:val="17365D" w:themeColor="text2" w:themeShade="BF"/>
          <w:sz w:val="28"/>
          <w:szCs w:val="28"/>
          <w:lang w:bidi="ar-EG"/>
        </w:rPr>
        <w:t>Everyday things</w:t>
      </w:r>
    </w:p>
    <w:p w14:paraId="4D866BC1" w14:textId="77777777" w:rsidR="00147469" w:rsidRPr="00250816" w:rsidRDefault="00147469" w:rsidP="000241A7">
      <w:pPr>
        <w:bidi/>
        <w:jc w:val="right"/>
        <w:rPr>
          <w:rFonts w:ascii="Sakkal Majalla" w:hAnsi="Sakkal Majalla" w:cs="Sakkal Majalla"/>
          <w:b/>
          <w:bCs/>
          <w:sz w:val="24"/>
          <w:lang w:bidi="ar-EG"/>
        </w:rPr>
        <w:sectPr w:rsidR="00147469" w:rsidRPr="00250816" w:rsidSect="00147469">
          <w:type w:val="continuous"/>
          <w:pgSz w:w="12240" w:h="15840"/>
          <w:pgMar w:top="1080" w:right="1800" w:bottom="1080" w:left="1800" w:header="720" w:footer="720" w:gutter="0"/>
          <w:cols w:num="2" w:space="720"/>
          <w:docGrid w:linePitch="360"/>
        </w:sectPr>
      </w:pPr>
    </w:p>
    <w:p w14:paraId="3F4F9659" w14:textId="53244EFD" w:rsidR="00E80803" w:rsidRPr="00250816" w:rsidRDefault="000241A7" w:rsidP="00250816">
      <w:pPr>
        <w:bidi/>
        <w:jc w:val="right"/>
        <w:rPr>
          <w:rFonts w:ascii="Sakkal Majalla" w:hAnsi="Sakkal Majalla" w:cs="Sakkal Majalla"/>
          <w:b/>
          <w:bCs/>
          <w:color w:val="7F7F7F" w:themeColor="text1" w:themeTint="80"/>
          <w:sz w:val="8"/>
          <w:szCs w:val="8"/>
        </w:rPr>
      </w:pPr>
      <w:r w:rsidRPr="00250816">
        <w:rPr>
          <w:rFonts w:ascii="Sakkal Majalla" w:hAnsi="Sakkal Majalla" w:cs="Sakkal Majalla"/>
          <w:b/>
          <w:bCs/>
          <w:sz w:val="24"/>
          <w:lang w:bidi="ar-EG"/>
        </w:rPr>
        <w:t xml:space="preserve"> </w:t>
      </w:r>
    </w:p>
    <w:tbl>
      <w:tblPr>
        <w:tblW w:w="10332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967"/>
        <w:gridCol w:w="3060"/>
        <w:gridCol w:w="3305"/>
      </w:tblGrid>
      <w:tr w:rsidR="00147469" w:rsidRPr="00250816" w14:paraId="35E67732" w14:textId="77777777" w:rsidTr="001F32DF">
        <w:trPr>
          <w:cantSplit/>
          <w:trHeight w:val="288"/>
          <w:jc w:val="center"/>
        </w:trPr>
        <w:tc>
          <w:tcPr>
            <w:tcW w:w="10332" w:type="dxa"/>
            <w:gridSpan w:val="3"/>
            <w:shd w:val="clear" w:color="auto" w:fill="DBE5F1" w:themeFill="accent1" w:themeFillTint="33"/>
            <w:vAlign w:val="center"/>
          </w:tcPr>
          <w:p w14:paraId="6B47A088" w14:textId="77777777" w:rsidR="00FB27AF" w:rsidRPr="00250816" w:rsidRDefault="004846EA" w:rsidP="00147469">
            <w:pPr>
              <w:pStyle w:val="Heading2"/>
              <w:bidi/>
              <w:rPr>
                <w:rFonts w:ascii="Sakkal Majalla" w:hAnsi="Sakkal Majalla" w:cs="Sakkal Majalla"/>
                <w:bCs/>
                <w:caps w:val="0"/>
                <w:color w:val="002060"/>
                <w:sz w:val="20"/>
                <w:szCs w:val="32"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lastRenderedPageBreak/>
              <w:t>معلومات عن المشروع</w:t>
            </w:r>
          </w:p>
        </w:tc>
      </w:tr>
      <w:tr w:rsidR="00147469" w:rsidRPr="00250816" w14:paraId="52141776" w14:textId="77777777" w:rsidTr="001F32DF">
        <w:trPr>
          <w:cantSplit/>
          <w:trHeight w:val="259"/>
          <w:jc w:val="center"/>
        </w:trPr>
        <w:tc>
          <w:tcPr>
            <w:tcW w:w="10332" w:type="dxa"/>
            <w:gridSpan w:val="3"/>
            <w:shd w:val="clear" w:color="auto" w:fill="auto"/>
            <w:vAlign w:val="center"/>
          </w:tcPr>
          <w:p w14:paraId="65778151" w14:textId="77777777" w:rsidR="00FB27AF" w:rsidRPr="00250816" w:rsidRDefault="004846EA" w:rsidP="00147469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 xml:space="preserve">عنوان المشروع </w:t>
            </w:r>
            <w:r w:rsidR="00774C38"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باللغة العربية</w:t>
            </w: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:</w:t>
            </w:r>
          </w:p>
          <w:p w14:paraId="34A8FD8F" w14:textId="77777777" w:rsidR="001C5D71" w:rsidRPr="00250816" w:rsidRDefault="001C5D71" w:rsidP="00147469">
            <w:pPr>
              <w:bidi/>
              <w:rPr>
                <w:rFonts w:ascii="Sakkal Majalla" w:hAnsi="Sakkal Majalla" w:cs="Sakkal Majalla"/>
                <w:color w:val="002060"/>
              </w:rPr>
            </w:pPr>
          </w:p>
        </w:tc>
      </w:tr>
      <w:tr w:rsidR="00147469" w:rsidRPr="00250816" w14:paraId="0A6C1B04" w14:textId="77777777" w:rsidTr="001F32DF">
        <w:trPr>
          <w:cantSplit/>
          <w:trHeight w:val="259"/>
          <w:jc w:val="center"/>
        </w:trPr>
        <w:tc>
          <w:tcPr>
            <w:tcW w:w="10332" w:type="dxa"/>
            <w:gridSpan w:val="3"/>
            <w:shd w:val="clear" w:color="auto" w:fill="auto"/>
            <w:vAlign w:val="center"/>
          </w:tcPr>
          <w:p w14:paraId="67D4F2C4" w14:textId="77777777" w:rsidR="00774C38" w:rsidRPr="00250816" w:rsidRDefault="00A76C72" w:rsidP="00147469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عنوان المشروع باللغة الإ</w:t>
            </w:r>
            <w:r w:rsidR="00774C38"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نجليزية:</w:t>
            </w:r>
          </w:p>
          <w:p w14:paraId="6F722E6E" w14:textId="77777777" w:rsidR="00774C38" w:rsidRPr="00250816" w:rsidRDefault="00774C38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7B92941C" w14:textId="77777777" w:rsidTr="001F32DF">
        <w:trPr>
          <w:cantSplit/>
          <w:trHeight w:val="259"/>
          <w:jc w:val="center"/>
        </w:trPr>
        <w:tc>
          <w:tcPr>
            <w:tcW w:w="3967" w:type="dxa"/>
            <w:shd w:val="clear" w:color="auto" w:fill="auto"/>
            <w:vAlign w:val="center"/>
          </w:tcPr>
          <w:p w14:paraId="70550F0A" w14:textId="77777777" w:rsidR="00FB27AF" w:rsidRPr="00250816" w:rsidRDefault="004846EA" w:rsidP="00147469">
            <w:pPr>
              <w:bidi/>
              <w:rPr>
                <w:rFonts w:ascii="Sakkal Majalla" w:hAnsi="Sakkal Majalla" w:cs="Sakkal Majalla"/>
                <w:b/>
                <w:bCs/>
                <w:color w:val="002060"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الجامعة</w:t>
            </w:r>
            <w:r w:rsidR="00CA4229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A2EE161" w14:textId="77777777" w:rsidR="00FB27AF" w:rsidRPr="00250816" w:rsidRDefault="004846EA" w:rsidP="00147469">
            <w:pPr>
              <w:bidi/>
              <w:rPr>
                <w:rFonts w:ascii="Sakkal Majalla" w:hAnsi="Sakkal Majalla" w:cs="Sakkal Majalla"/>
                <w:b/>
                <w:bCs/>
                <w:color w:val="002060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الكلية</w:t>
            </w:r>
            <w:r w:rsidR="00CA4229" w:rsidRPr="00250816">
              <w:rPr>
                <w:rFonts w:ascii="Sakkal Majalla" w:hAnsi="Sakkal Majalla" w:cs="Sakkal Majalla"/>
                <w:b/>
                <w:bCs/>
                <w:color w:val="002060"/>
                <w:rtl/>
              </w:rPr>
              <w:t>: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43890BB2" w14:textId="77777777" w:rsidR="001C5D71" w:rsidRPr="00250816" w:rsidRDefault="004846EA" w:rsidP="00147469">
            <w:pPr>
              <w:bidi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القسم</w:t>
            </w:r>
            <w:r w:rsidR="00CA4229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:</w:t>
            </w:r>
          </w:p>
        </w:tc>
      </w:tr>
    </w:tbl>
    <w:p w14:paraId="4148FE51" w14:textId="77777777" w:rsidR="00FB27AF" w:rsidRPr="00250816" w:rsidRDefault="00FB27AF" w:rsidP="00147469">
      <w:pPr>
        <w:bidi/>
        <w:rPr>
          <w:rFonts w:ascii="Sakkal Majalla" w:hAnsi="Sakkal Majalla" w:cs="Sakkal Majalla"/>
          <w:color w:val="002060"/>
          <w:rtl/>
          <w:lang w:bidi="ar-EG"/>
        </w:rPr>
      </w:pPr>
    </w:p>
    <w:tbl>
      <w:tblPr>
        <w:tblStyle w:val="TableGrid"/>
        <w:bidiVisual/>
        <w:tblW w:w="10350" w:type="dxa"/>
        <w:jc w:val="center"/>
        <w:tblLook w:val="04A0" w:firstRow="1" w:lastRow="0" w:firstColumn="1" w:lastColumn="0" w:noHBand="0" w:noVBand="1"/>
      </w:tblPr>
      <w:tblGrid>
        <w:gridCol w:w="609"/>
        <w:gridCol w:w="2451"/>
        <w:gridCol w:w="2610"/>
        <w:gridCol w:w="1980"/>
        <w:gridCol w:w="2700"/>
      </w:tblGrid>
      <w:tr w:rsidR="00147469" w:rsidRPr="00250816" w14:paraId="50CD9687" w14:textId="77777777" w:rsidTr="009B044D">
        <w:trPr>
          <w:jc w:val="center"/>
        </w:trPr>
        <w:tc>
          <w:tcPr>
            <w:tcW w:w="10350" w:type="dxa"/>
            <w:gridSpan w:val="5"/>
            <w:shd w:val="clear" w:color="auto" w:fill="DBE5F1" w:themeFill="accent1" w:themeFillTint="33"/>
          </w:tcPr>
          <w:p w14:paraId="285144EA" w14:textId="77777777" w:rsidR="00147469" w:rsidRPr="00250816" w:rsidRDefault="00147469" w:rsidP="00147469">
            <w:pPr>
              <w:pStyle w:val="Heading2"/>
              <w:bidi/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بيانات فريق المشروع (اذكر جميع أعضاء الفريق)</w:t>
            </w:r>
          </w:p>
        </w:tc>
      </w:tr>
      <w:tr w:rsidR="00147469" w:rsidRPr="00250816" w14:paraId="3C4E2AB3" w14:textId="77777777" w:rsidTr="009B044D">
        <w:trPr>
          <w:jc w:val="center"/>
        </w:trPr>
        <w:tc>
          <w:tcPr>
            <w:tcW w:w="609" w:type="dxa"/>
          </w:tcPr>
          <w:p w14:paraId="7A14AADB" w14:textId="77777777" w:rsidR="001F32DF" w:rsidRPr="00250816" w:rsidRDefault="001F32DF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</w:t>
            </w:r>
          </w:p>
        </w:tc>
        <w:tc>
          <w:tcPr>
            <w:tcW w:w="2451" w:type="dxa"/>
          </w:tcPr>
          <w:p w14:paraId="05EB9065" w14:textId="77777777" w:rsidR="001F32DF" w:rsidRPr="00250816" w:rsidRDefault="001F32DF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اسم الطالب</w:t>
            </w:r>
          </w:p>
        </w:tc>
        <w:tc>
          <w:tcPr>
            <w:tcW w:w="2610" w:type="dxa"/>
          </w:tcPr>
          <w:p w14:paraId="390F177B" w14:textId="77777777" w:rsidR="001F32DF" w:rsidRPr="00250816" w:rsidRDefault="001F32DF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 المحمول</w:t>
            </w:r>
          </w:p>
        </w:tc>
        <w:tc>
          <w:tcPr>
            <w:tcW w:w="1980" w:type="dxa"/>
          </w:tcPr>
          <w:p w14:paraId="1304AAA5" w14:textId="77777777" w:rsidR="001F32DF" w:rsidRPr="00250816" w:rsidRDefault="001F32DF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البريد الالكترون</w:t>
            </w:r>
            <w:r w:rsidR="00A76C72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ي</w:t>
            </w:r>
          </w:p>
        </w:tc>
        <w:tc>
          <w:tcPr>
            <w:tcW w:w="2700" w:type="dxa"/>
          </w:tcPr>
          <w:p w14:paraId="35133111" w14:textId="77777777" w:rsidR="001F32DF" w:rsidRPr="00250816" w:rsidRDefault="001F32DF" w:rsidP="00147469">
            <w:pPr>
              <w:bidi/>
              <w:ind w:right="252"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الرقم القوم</w:t>
            </w:r>
            <w:r w:rsidR="00A76C72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ي</w:t>
            </w:r>
          </w:p>
        </w:tc>
      </w:tr>
      <w:tr w:rsidR="00147469" w:rsidRPr="00250816" w14:paraId="6BFDF27D" w14:textId="77777777" w:rsidTr="009B044D">
        <w:trPr>
          <w:jc w:val="center"/>
        </w:trPr>
        <w:tc>
          <w:tcPr>
            <w:tcW w:w="609" w:type="dxa"/>
          </w:tcPr>
          <w:p w14:paraId="1DC8E07C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451" w:type="dxa"/>
          </w:tcPr>
          <w:p w14:paraId="3E58A527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610" w:type="dxa"/>
          </w:tcPr>
          <w:p w14:paraId="69C4942B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0" w:type="dxa"/>
          </w:tcPr>
          <w:p w14:paraId="35752F02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700" w:type="dxa"/>
          </w:tcPr>
          <w:p w14:paraId="6B991D17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07B27A3" w14:textId="77777777" w:rsidTr="009B044D">
        <w:trPr>
          <w:jc w:val="center"/>
        </w:trPr>
        <w:tc>
          <w:tcPr>
            <w:tcW w:w="609" w:type="dxa"/>
          </w:tcPr>
          <w:p w14:paraId="084C9E6C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451" w:type="dxa"/>
          </w:tcPr>
          <w:p w14:paraId="7E665632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610" w:type="dxa"/>
          </w:tcPr>
          <w:p w14:paraId="3705A883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0" w:type="dxa"/>
          </w:tcPr>
          <w:p w14:paraId="6F1E763D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700" w:type="dxa"/>
          </w:tcPr>
          <w:p w14:paraId="7EAAFB64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2754F7A" w14:textId="77777777" w:rsidTr="009B044D">
        <w:trPr>
          <w:jc w:val="center"/>
        </w:trPr>
        <w:tc>
          <w:tcPr>
            <w:tcW w:w="609" w:type="dxa"/>
          </w:tcPr>
          <w:p w14:paraId="0FAC58E2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451" w:type="dxa"/>
          </w:tcPr>
          <w:p w14:paraId="61DA8036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610" w:type="dxa"/>
          </w:tcPr>
          <w:p w14:paraId="1675801C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0" w:type="dxa"/>
          </w:tcPr>
          <w:p w14:paraId="34C05DEE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700" w:type="dxa"/>
          </w:tcPr>
          <w:p w14:paraId="52E0504C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8A87AE6" w14:textId="77777777" w:rsidTr="009B044D">
        <w:trPr>
          <w:jc w:val="center"/>
        </w:trPr>
        <w:tc>
          <w:tcPr>
            <w:tcW w:w="609" w:type="dxa"/>
          </w:tcPr>
          <w:p w14:paraId="6976A2F5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451" w:type="dxa"/>
          </w:tcPr>
          <w:p w14:paraId="07566E39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610" w:type="dxa"/>
          </w:tcPr>
          <w:p w14:paraId="19CF2354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0" w:type="dxa"/>
          </w:tcPr>
          <w:p w14:paraId="3A8AFDD8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700" w:type="dxa"/>
          </w:tcPr>
          <w:p w14:paraId="01392762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5E772BC5" w14:textId="77777777" w:rsidTr="009B044D">
        <w:trPr>
          <w:jc w:val="center"/>
        </w:trPr>
        <w:tc>
          <w:tcPr>
            <w:tcW w:w="609" w:type="dxa"/>
          </w:tcPr>
          <w:p w14:paraId="427F880C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451" w:type="dxa"/>
          </w:tcPr>
          <w:p w14:paraId="31930612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610" w:type="dxa"/>
          </w:tcPr>
          <w:p w14:paraId="705CAA44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0" w:type="dxa"/>
          </w:tcPr>
          <w:p w14:paraId="2DFCE8B7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700" w:type="dxa"/>
          </w:tcPr>
          <w:p w14:paraId="5A78919D" w14:textId="77777777" w:rsidR="001F32DF" w:rsidRPr="00250816" w:rsidRDefault="001F32D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006BDC21" w14:textId="77777777" w:rsidR="00EE4F08" w:rsidRPr="00250816" w:rsidRDefault="00EE4F08" w:rsidP="00147469">
      <w:pPr>
        <w:bidi/>
        <w:ind w:left="-716"/>
        <w:rPr>
          <w:rFonts w:ascii="Sakkal Majalla" w:hAnsi="Sakkal Majalla" w:cs="Sakkal Majalla"/>
          <w:color w:val="002060"/>
          <w:rtl/>
          <w:lang w:bidi="ar-EG"/>
        </w:rPr>
      </w:pPr>
    </w:p>
    <w:tbl>
      <w:tblPr>
        <w:tblStyle w:val="TableGrid"/>
        <w:bidiVisual/>
        <w:tblW w:w="10364" w:type="dxa"/>
        <w:tblInd w:w="-716" w:type="dxa"/>
        <w:tblLook w:val="04A0" w:firstRow="1" w:lastRow="0" w:firstColumn="1" w:lastColumn="0" w:noHBand="0" w:noVBand="1"/>
      </w:tblPr>
      <w:tblGrid>
        <w:gridCol w:w="533"/>
        <w:gridCol w:w="2127"/>
        <w:gridCol w:w="1984"/>
        <w:gridCol w:w="1843"/>
        <w:gridCol w:w="1859"/>
        <w:gridCol w:w="2018"/>
      </w:tblGrid>
      <w:tr w:rsidR="00147469" w:rsidRPr="00250816" w14:paraId="26CB6ECE" w14:textId="77777777" w:rsidTr="009B044D">
        <w:tc>
          <w:tcPr>
            <w:tcW w:w="10364" w:type="dxa"/>
            <w:gridSpan w:val="6"/>
            <w:shd w:val="clear" w:color="auto" w:fill="DBE5F1" w:themeFill="accent1" w:themeFillTint="33"/>
          </w:tcPr>
          <w:p w14:paraId="44E881E1" w14:textId="77777777" w:rsidR="0056308A" w:rsidRPr="00250816" w:rsidRDefault="0056308A" w:rsidP="00147469">
            <w:pPr>
              <w:pStyle w:val="Heading2"/>
              <w:bidi/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بيانات المشرف على المشروع</w:t>
            </w:r>
          </w:p>
        </w:tc>
      </w:tr>
      <w:tr w:rsidR="00147469" w:rsidRPr="00250816" w14:paraId="3E55C9F3" w14:textId="77777777" w:rsidTr="009B044D">
        <w:tc>
          <w:tcPr>
            <w:tcW w:w="533" w:type="dxa"/>
          </w:tcPr>
          <w:p w14:paraId="6566A083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</w:t>
            </w:r>
          </w:p>
        </w:tc>
        <w:tc>
          <w:tcPr>
            <w:tcW w:w="2127" w:type="dxa"/>
          </w:tcPr>
          <w:p w14:paraId="2D28ACF7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اسم المشرف</w:t>
            </w:r>
          </w:p>
        </w:tc>
        <w:tc>
          <w:tcPr>
            <w:tcW w:w="1984" w:type="dxa"/>
          </w:tcPr>
          <w:p w14:paraId="0C803E60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الجهة</w:t>
            </w:r>
          </w:p>
        </w:tc>
        <w:tc>
          <w:tcPr>
            <w:tcW w:w="1843" w:type="dxa"/>
          </w:tcPr>
          <w:p w14:paraId="2EE596A8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الوظيفة الحالية</w:t>
            </w:r>
          </w:p>
        </w:tc>
        <w:tc>
          <w:tcPr>
            <w:tcW w:w="1859" w:type="dxa"/>
          </w:tcPr>
          <w:p w14:paraId="38D18432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 المحمول</w:t>
            </w:r>
          </w:p>
        </w:tc>
        <w:tc>
          <w:tcPr>
            <w:tcW w:w="2018" w:type="dxa"/>
          </w:tcPr>
          <w:p w14:paraId="58C951D9" w14:textId="77777777" w:rsidR="00B17804" w:rsidRPr="00250816" w:rsidRDefault="00B17804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البريد ا</w:t>
            </w:r>
            <w:r w:rsidR="007F7D1A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لكترون</w:t>
            </w:r>
            <w:r w:rsidR="007F7D1A"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ي</w:t>
            </w:r>
          </w:p>
        </w:tc>
      </w:tr>
      <w:tr w:rsidR="00147469" w:rsidRPr="00250816" w14:paraId="21AD1C06" w14:textId="77777777" w:rsidTr="009B044D">
        <w:tc>
          <w:tcPr>
            <w:tcW w:w="533" w:type="dxa"/>
          </w:tcPr>
          <w:p w14:paraId="7C313A21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127" w:type="dxa"/>
          </w:tcPr>
          <w:p w14:paraId="078FEF70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4" w:type="dxa"/>
          </w:tcPr>
          <w:p w14:paraId="37E16172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843" w:type="dxa"/>
          </w:tcPr>
          <w:p w14:paraId="5C64305F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859" w:type="dxa"/>
          </w:tcPr>
          <w:p w14:paraId="0AA0A42D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018" w:type="dxa"/>
          </w:tcPr>
          <w:p w14:paraId="4FC708E5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15B5AD5" w14:textId="77777777" w:rsidTr="009B044D">
        <w:tc>
          <w:tcPr>
            <w:tcW w:w="533" w:type="dxa"/>
          </w:tcPr>
          <w:p w14:paraId="0918DC10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127" w:type="dxa"/>
          </w:tcPr>
          <w:p w14:paraId="19BF090A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984" w:type="dxa"/>
          </w:tcPr>
          <w:p w14:paraId="50CA7316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843" w:type="dxa"/>
          </w:tcPr>
          <w:p w14:paraId="01AE0483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859" w:type="dxa"/>
          </w:tcPr>
          <w:p w14:paraId="0BEFD030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2018" w:type="dxa"/>
          </w:tcPr>
          <w:p w14:paraId="0A127691" w14:textId="77777777" w:rsidR="00B17804" w:rsidRPr="00250816" w:rsidRDefault="00B17804" w:rsidP="00147469">
            <w:pPr>
              <w:bidi/>
              <w:ind w:right="2019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28B85083" w14:textId="77777777" w:rsidR="00AE67CF" w:rsidRPr="00250816" w:rsidRDefault="00AE67CF" w:rsidP="00147469">
      <w:pPr>
        <w:bidi/>
        <w:ind w:left="-716"/>
        <w:rPr>
          <w:rFonts w:ascii="Sakkal Majalla" w:hAnsi="Sakkal Majalla" w:cs="Sakkal Majalla"/>
          <w:color w:val="002060"/>
          <w:rtl/>
          <w:lang w:bidi="ar-EG"/>
        </w:rPr>
      </w:pPr>
    </w:p>
    <w:tbl>
      <w:tblPr>
        <w:tblStyle w:val="TableGrid"/>
        <w:bidiVisual/>
        <w:tblW w:w="10364" w:type="dxa"/>
        <w:tblInd w:w="-716" w:type="dxa"/>
        <w:tblLook w:val="04A0" w:firstRow="1" w:lastRow="0" w:firstColumn="1" w:lastColumn="0" w:noHBand="0" w:noVBand="1"/>
      </w:tblPr>
      <w:tblGrid>
        <w:gridCol w:w="533"/>
        <w:gridCol w:w="3402"/>
        <w:gridCol w:w="3119"/>
        <w:gridCol w:w="3310"/>
      </w:tblGrid>
      <w:tr w:rsidR="00147469" w:rsidRPr="00250816" w14:paraId="7E9D1996" w14:textId="77777777" w:rsidTr="009B044D">
        <w:tc>
          <w:tcPr>
            <w:tcW w:w="10364" w:type="dxa"/>
            <w:gridSpan w:val="4"/>
            <w:shd w:val="clear" w:color="auto" w:fill="DBE5F1" w:themeFill="accent1" w:themeFillTint="33"/>
          </w:tcPr>
          <w:p w14:paraId="41F567D4" w14:textId="77777777" w:rsidR="00F8788A" w:rsidRPr="00250816" w:rsidRDefault="00F8788A" w:rsidP="00147469">
            <w:pPr>
              <w:pStyle w:val="Heading2"/>
              <w:bidi/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الراع</w:t>
            </w:r>
            <w:r w:rsidR="0036081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ي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 xml:space="preserve"> /رعاة المشروع (</w:t>
            </w:r>
            <w:r w:rsidR="0036081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0"/>
                <w:szCs w:val="32"/>
                <w:rtl/>
                <w:lang w:bidi="ar-EG"/>
              </w:rPr>
              <w:t>ن وجد)</w:t>
            </w:r>
          </w:p>
        </w:tc>
      </w:tr>
      <w:tr w:rsidR="00147469" w:rsidRPr="00250816" w14:paraId="07FE34FF" w14:textId="77777777" w:rsidTr="009B044D">
        <w:tc>
          <w:tcPr>
            <w:tcW w:w="533" w:type="dxa"/>
          </w:tcPr>
          <w:p w14:paraId="6BEB8D12" w14:textId="77777777" w:rsidR="00F8788A" w:rsidRPr="00250816" w:rsidRDefault="00F8788A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</w:t>
            </w:r>
          </w:p>
        </w:tc>
        <w:tc>
          <w:tcPr>
            <w:tcW w:w="3402" w:type="dxa"/>
          </w:tcPr>
          <w:p w14:paraId="468FD5DD" w14:textId="77777777" w:rsidR="00F8788A" w:rsidRPr="00250816" w:rsidRDefault="00F8788A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اسم الشركة</w:t>
            </w:r>
          </w:p>
        </w:tc>
        <w:tc>
          <w:tcPr>
            <w:tcW w:w="3119" w:type="dxa"/>
          </w:tcPr>
          <w:p w14:paraId="170C4F89" w14:textId="77777777" w:rsidR="00F8788A" w:rsidRPr="00250816" w:rsidRDefault="00F8788A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العنوان</w:t>
            </w:r>
          </w:p>
        </w:tc>
        <w:tc>
          <w:tcPr>
            <w:tcW w:w="3310" w:type="dxa"/>
          </w:tcPr>
          <w:p w14:paraId="4E5402DA" w14:textId="77777777" w:rsidR="00F8788A" w:rsidRPr="00250816" w:rsidRDefault="00F8788A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 الهاتف</w:t>
            </w:r>
          </w:p>
        </w:tc>
      </w:tr>
      <w:tr w:rsidR="00147469" w:rsidRPr="00250816" w14:paraId="359DE6E0" w14:textId="77777777" w:rsidTr="009B044D">
        <w:tc>
          <w:tcPr>
            <w:tcW w:w="533" w:type="dxa"/>
          </w:tcPr>
          <w:p w14:paraId="3E43DF45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402" w:type="dxa"/>
          </w:tcPr>
          <w:p w14:paraId="4CD94297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119" w:type="dxa"/>
          </w:tcPr>
          <w:p w14:paraId="45DC839B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310" w:type="dxa"/>
          </w:tcPr>
          <w:p w14:paraId="37B1A89A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513819B4" w14:textId="77777777" w:rsidTr="009B044D">
        <w:tc>
          <w:tcPr>
            <w:tcW w:w="533" w:type="dxa"/>
          </w:tcPr>
          <w:p w14:paraId="05AEEB6E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402" w:type="dxa"/>
          </w:tcPr>
          <w:p w14:paraId="228A9C73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119" w:type="dxa"/>
          </w:tcPr>
          <w:p w14:paraId="3AA0B82D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3310" w:type="dxa"/>
          </w:tcPr>
          <w:p w14:paraId="42C66C5E" w14:textId="77777777" w:rsidR="00F8788A" w:rsidRPr="00250816" w:rsidRDefault="00F878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703EFA23" w14:textId="77777777" w:rsidR="0056308A" w:rsidRPr="00250816" w:rsidRDefault="0056308A" w:rsidP="00147469">
      <w:pPr>
        <w:bidi/>
        <w:rPr>
          <w:rFonts w:ascii="Sakkal Majalla" w:hAnsi="Sakkal Majalla" w:cs="Sakkal Majalla"/>
          <w:color w:val="002060"/>
          <w:rtl/>
          <w:lang w:bidi="ar-EG"/>
        </w:rPr>
      </w:pPr>
    </w:p>
    <w:tbl>
      <w:tblPr>
        <w:tblStyle w:val="TableGrid"/>
        <w:bidiVisual/>
        <w:tblW w:w="10307" w:type="dxa"/>
        <w:jc w:val="center"/>
        <w:tblLook w:val="04A0" w:firstRow="1" w:lastRow="0" w:firstColumn="1" w:lastColumn="0" w:noHBand="0" w:noVBand="1"/>
      </w:tblPr>
      <w:tblGrid>
        <w:gridCol w:w="10307"/>
      </w:tblGrid>
      <w:tr w:rsidR="00147469" w:rsidRPr="00250816" w14:paraId="476E4E24" w14:textId="77777777" w:rsidTr="009B044D">
        <w:trPr>
          <w:jc w:val="center"/>
        </w:trPr>
        <w:tc>
          <w:tcPr>
            <w:tcW w:w="10307" w:type="dxa"/>
          </w:tcPr>
          <w:p w14:paraId="3B0EF232" w14:textId="77777777" w:rsidR="0080368F" w:rsidRPr="00250816" w:rsidRDefault="0080368F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00206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فيما لا يزيد عن 200 كلمة </w:t>
            </w:r>
            <w:r w:rsidR="007F7D1A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كتب وصف عن المشروع </w:t>
            </w:r>
            <w:r w:rsidR="00774C3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باللغة العربية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147469" w:rsidRPr="00250816" w14:paraId="6C662B66" w14:textId="77777777" w:rsidTr="009B044D">
        <w:trPr>
          <w:jc w:val="center"/>
        </w:trPr>
        <w:tc>
          <w:tcPr>
            <w:tcW w:w="10307" w:type="dxa"/>
          </w:tcPr>
          <w:p w14:paraId="6DB89D15" w14:textId="77777777" w:rsidR="0080368F" w:rsidRPr="00250816" w:rsidRDefault="0080368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E6F1EF2" w14:textId="77777777" w:rsidR="0080368F" w:rsidRPr="00250816" w:rsidRDefault="0080368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851C229" w14:textId="77777777" w:rsidR="0080368F" w:rsidRPr="00250816" w:rsidRDefault="0080368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3928CAA" w14:textId="77777777" w:rsidR="0080368F" w:rsidRPr="00250816" w:rsidRDefault="0080368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382B3392" w14:textId="77777777" w:rsidR="0080368F" w:rsidRPr="00250816" w:rsidRDefault="0080368F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421C4C7C" w14:textId="77777777" w:rsidTr="009B044D">
        <w:trPr>
          <w:jc w:val="center"/>
        </w:trPr>
        <w:tc>
          <w:tcPr>
            <w:tcW w:w="10307" w:type="dxa"/>
          </w:tcPr>
          <w:p w14:paraId="269BCD36" w14:textId="77777777" w:rsidR="00774C38" w:rsidRPr="00250816" w:rsidRDefault="00774C38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فيما لا يزيد عن 200 كلمة </w:t>
            </w:r>
            <w:r w:rsidR="007F7D1A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كتب وصف عن المشروع باللغة ا</w:t>
            </w:r>
            <w:r w:rsidR="0036081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نجليزية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147469" w:rsidRPr="00250816" w14:paraId="3A20D2C3" w14:textId="77777777" w:rsidTr="009B044D">
        <w:trPr>
          <w:jc w:val="center"/>
        </w:trPr>
        <w:tc>
          <w:tcPr>
            <w:tcW w:w="10307" w:type="dxa"/>
          </w:tcPr>
          <w:p w14:paraId="52AF0FE8" w14:textId="77777777" w:rsidR="00774C38" w:rsidRPr="00250816" w:rsidRDefault="00774C38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21020F79" w14:textId="77777777" w:rsidR="00774C38" w:rsidRPr="00250816" w:rsidRDefault="00774C38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671866C7" w14:textId="32F72A16" w:rsidR="00774C38" w:rsidRDefault="00774C38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4F16503A" w14:textId="77777777" w:rsidR="00250816" w:rsidRPr="00250816" w:rsidRDefault="00250816" w:rsidP="00250816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1753FE3" w14:textId="77777777" w:rsidR="00774C38" w:rsidRPr="00250816" w:rsidRDefault="00774C38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458B49A4" w14:textId="77777777" w:rsidTr="009B044D">
        <w:trPr>
          <w:jc w:val="center"/>
        </w:trPr>
        <w:tc>
          <w:tcPr>
            <w:tcW w:w="10307" w:type="dxa"/>
          </w:tcPr>
          <w:p w14:paraId="184260E1" w14:textId="77777777" w:rsidR="00B17804" w:rsidRPr="00250816" w:rsidRDefault="007F7D1A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lastRenderedPageBreak/>
              <w:t>أ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ذكر </w:t>
            </w:r>
            <w:r w:rsidR="00B17804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الهدف العام من المشروع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والمشكلة الت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يقوم هذا المشروع بمعالجتها</w:t>
            </w:r>
            <w:r w:rsidR="00B17804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147469" w:rsidRPr="00250816" w14:paraId="60AFB743" w14:textId="77777777" w:rsidTr="009B044D">
        <w:trPr>
          <w:jc w:val="center"/>
        </w:trPr>
        <w:tc>
          <w:tcPr>
            <w:tcW w:w="10307" w:type="dxa"/>
          </w:tcPr>
          <w:p w14:paraId="0B94F15F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6BFC865A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1BB176A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17E2CEE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308E5DC2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83C77A2" w14:textId="77777777" w:rsidTr="009B044D">
        <w:trPr>
          <w:jc w:val="center"/>
        </w:trPr>
        <w:tc>
          <w:tcPr>
            <w:tcW w:w="10307" w:type="dxa"/>
          </w:tcPr>
          <w:p w14:paraId="501672BC" w14:textId="77777777" w:rsidR="00F359F9" w:rsidRPr="00250816" w:rsidRDefault="00885DBF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ذكر منهجية العمل موضحا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ً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كيفية تحقيق الأهداف ومؤشرات تحقق الأهداف والمخرجات والعوائد من التنفيذ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147469" w:rsidRPr="00250816" w14:paraId="2C1FB997" w14:textId="77777777" w:rsidTr="009B044D">
        <w:trPr>
          <w:jc w:val="center"/>
        </w:trPr>
        <w:tc>
          <w:tcPr>
            <w:tcW w:w="10307" w:type="dxa"/>
          </w:tcPr>
          <w:p w14:paraId="12C63375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8B0CC6B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19F1890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F7E112D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42659C0D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4F207B1C" w14:textId="77777777" w:rsidR="00F359F9" w:rsidRPr="00250816" w:rsidRDefault="00F359F9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4ED2BD4E" w14:textId="77777777" w:rsidTr="009B044D">
        <w:trPr>
          <w:jc w:val="center"/>
        </w:trPr>
        <w:tc>
          <w:tcPr>
            <w:tcW w:w="10307" w:type="dxa"/>
          </w:tcPr>
          <w:p w14:paraId="581F9638" w14:textId="77777777" w:rsidR="00B17804" w:rsidRPr="00250816" w:rsidRDefault="00B17804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المخرجات الرئيسية من المشروع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والمستفيد النهائ</w:t>
            </w:r>
            <w:r w:rsidR="00885DBF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</w:t>
            </w:r>
            <w:r w:rsidR="00F359F9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المحتمل</w:t>
            </w:r>
            <w:r w:rsidR="00885DBF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:</w:t>
            </w:r>
          </w:p>
        </w:tc>
      </w:tr>
      <w:tr w:rsidR="00147469" w:rsidRPr="00250816" w14:paraId="5DB7401B" w14:textId="77777777" w:rsidTr="009B044D">
        <w:trPr>
          <w:jc w:val="center"/>
        </w:trPr>
        <w:tc>
          <w:tcPr>
            <w:tcW w:w="10307" w:type="dxa"/>
          </w:tcPr>
          <w:p w14:paraId="05B546CF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66A3524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03855390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2CE3789B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2D969C1D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05EFDB28" w14:textId="77777777" w:rsidR="00B17804" w:rsidRPr="00250816" w:rsidRDefault="00B17804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5A233CF3" w14:textId="77777777" w:rsidR="00EF5C81" w:rsidRPr="00250816" w:rsidRDefault="00EF5C81" w:rsidP="00147469">
      <w:pPr>
        <w:bidi/>
        <w:ind w:left="-716"/>
        <w:rPr>
          <w:rFonts w:ascii="Sakkal Majalla" w:hAnsi="Sakkal Majalla" w:cs="Sakkal Majalla"/>
          <w:color w:val="002060"/>
          <w:lang w:bidi="ar-EG"/>
        </w:rPr>
      </w:pPr>
    </w:p>
    <w:tbl>
      <w:tblPr>
        <w:tblStyle w:val="TableGrid"/>
        <w:bidiVisual/>
        <w:tblW w:w="10274" w:type="dxa"/>
        <w:jc w:val="center"/>
        <w:tblLook w:val="04A0" w:firstRow="1" w:lastRow="0" w:firstColumn="1" w:lastColumn="0" w:noHBand="0" w:noVBand="1"/>
      </w:tblPr>
      <w:tblGrid>
        <w:gridCol w:w="10274"/>
      </w:tblGrid>
      <w:tr w:rsidR="00147469" w:rsidRPr="00250816" w14:paraId="005178FC" w14:textId="77777777" w:rsidTr="009B044D">
        <w:trPr>
          <w:jc w:val="center"/>
        </w:trPr>
        <w:tc>
          <w:tcPr>
            <w:tcW w:w="10274" w:type="dxa"/>
          </w:tcPr>
          <w:p w14:paraId="14E61AC2" w14:textId="77777777" w:rsidR="00EF5C81" w:rsidRPr="00250816" w:rsidRDefault="00EF5C81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ما ه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الميزانية المطلوبة لتنفيذ المشروع</w:t>
            </w:r>
            <w:r w:rsidR="001F32DF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</w:t>
            </w:r>
            <w:r w:rsidR="006C60D4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(يجب تحديد العناصر المطلوبة وذكر الميزانية الاجمالية بالجنيه المصرى)</w:t>
            </w:r>
          </w:p>
          <w:p w14:paraId="5A9D4E34" w14:textId="77777777" w:rsidR="00EF5C81" w:rsidRPr="00250816" w:rsidRDefault="00EF5C81" w:rsidP="0014746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</w:pP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>يجب على مقدمي الطلبات</w:t>
            </w: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  <w:lang w:bidi="ar-EG"/>
              </w:rPr>
              <w:t xml:space="preserve"> كتابة</w:t>
            </w: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 xml:space="preserve"> قائمة تشمل جميع المعدات والموارد والأدوات والمواد اللازمة من أجل التنفيذ الكامل للمشروع وشرحا</w:t>
            </w:r>
            <w:r w:rsidR="00885DBF"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>ً</w:t>
            </w: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 xml:space="preserve"> موجزا</w:t>
            </w:r>
            <w:r w:rsidR="00885DBF"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>ً</w:t>
            </w: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 xml:space="preserve"> عن مدى الحاجة إلى كل بند.</w:t>
            </w:r>
          </w:p>
          <w:p w14:paraId="5FCE16E7" w14:textId="77777777" w:rsidR="00EF5C81" w:rsidRPr="00250816" w:rsidRDefault="00EF5C81" w:rsidP="0014746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Sakkal Majalla" w:hAnsi="Sakkal Majalla" w:cs="Sakkal Majalla"/>
                <w:color w:val="00206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>يجب أن تشمل هذه القائمة التكلفة المتوقعة لكل عنصر بالتفصيل بالإضافة إلى إجمالي التكلفة الكلية لكافة العناصر اللازمة</w:t>
            </w:r>
            <w:r w:rsidR="00885DBF" w:rsidRPr="00250816">
              <w:rPr>
                <w:rFonts w:ascii="Sakkal Majalla" w:hAnsi="Sakkal Majalla" w:cs="Sakkal Majalla"/>
                <w:color w:val="002060"/>
                <w:sz w:val="22"/>
                <w:szCs w:val="22"/>
                <w:rtl/>
              </w:rPr>
              <w:t>.</w:t>
            </w:r>
          </w:p>
        </w:tc>
      </w:tr>
      <w:tr w:rsidR="00147469" w:rsidRPr="00250816" w14:paraId="4EF795C3" w14:textId="77777777" w:rsidTr="009B044D">
        <w:trPr>
          <w:jc w:val="center"/>
        </w:trPr>
        <w:tc>
          <w:tcPr>
            <w:tcW w:w="10274" w:type="dxa"/>
          </w:tcPr>
          <w:p w14:paraId="509AFF96" w14:textId="77777777" w:rsidR="00EF5C81" w:rsidRPr="00250816" w:rsidRDefault="00EF5C81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654C057E" w14:textId="77777777" w:rsidR="00EF5C81" w:rsidRPr="00250816" w:rsidRDefault="00EF5C81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307B9F7F" w14:textId="6C07A619" w:rsidR="00EF5C81" w:rsidRDefault="00EF5C81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C7C0710" w14:textId="3D27E5ED" w:rsidR="00250816" w:rsidRDefault="00250816" w:rsidP="00250816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3EAC8B57" w14:textId="77777777" w:rsidR="00250816" w:rsidRPr="00250816" w:rsidRDefault="00250816" w:rsidP="00250816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1A2941F" w14:textId="77777777" w:rsidR="00EF5C81" w:rsidRPr="00250816" w:rsidRDefault="00EF5C81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25191998" w14:textId="77777777" w:rsidR="00EF5C81" w:rsidRPr="00250816" w:rsidRDefault="00EF5C81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2F604AC7" w14:textId="77777777" w:rsidTr="009B044D">
        <w:trPr>
          <w:jc w:val="center"/>
        </w:trPr>
        <w:tc>
          <w:tcPr>
            <w:tcW w:w="10274" w:type="dxa"/>
          </w:tcPr>
          <w:p w14:paraId="0B3946DD" w14:textId="77777777" w:rsidR="00D34620" w:rsidRPr="00250816" w:rsidRDefault="00D34620" w:rsidP="00147469">
            <w:pPr>
              <w:bidi/>
              <w:rPr>
                <w:rFonts w:ascii="Sakkal Majalla" w:hAnsi="Sakkal Majalla" w:cs="Sakkal Majalla"/>
                <w:color w:val="002060"/>
                <w:lang w:bidi="ar-EG"/>
              </w:rPr>
            </w:pPr>
            <w:r w:rsidRPr="00250816">
              <w:rPr>
                <w:rFonts w:ascii="Sakkal Majalla" w:hAnsi="Sakkal Majalla" w:cs="Sakkal Majalla"/>
                <w:color w:val="002060"/>
                <w:rtl/>
                <w:lang w:bidi="ar-EG"/>
              </w:rPr>
              <w:t>الاجمالى:</w:t>
            </w:r>
          </w:p>
        </w:tc>
      </w:tr>
    </w:tbl>
    <w:p w14:paraId="1C217A81" w14:textId="77777777" w:rsidR="0056308A" w:rsidRPr="00250816" w:rsidRDefault="0056308A" w:rsidP="00147469">
      <w:pPr>
        <w:bidi/>
        <w:ind w:left="-716"/>
        <w:rPr>
          <w:rFonts w:ascii="Sakkal Majalla" w:hAnsi="Sakkal Majalla" w:cs="Sakkal Majalla"/>
          <w:color w:val="002060"/>
          <w:sz w:val="2"/>
          <w:szCs w:val="4"/>
          <w:rtl/>
          <w:lang w:bidi="ar-EG"/>
        </w:rPr>
      </w:pPr>
    </w:p>
    <w:p w14:paraId="4B6561E8" w14:textId="77777777" w:rsidR="0056308A" w:rsidRPr="00250816" w:rsidRDefault="0056308A" w:rsidP="00147469">
      <w:pPr>
        <w:bidi/>
        <w:rPr>
          <w:rFonts w:ascii="Sakkal Majalla" w:hAnsi="Sakkal Majalla" w:cs="Sakkal Majalla"/>
          <w:color w:val="002060"/>
          <w:lang w:bidi="ar-EG"/>
        </w:rPr>
      </w:pPr>
    </w:p>
    <w:tbl>
      <w:tblPr>
        <w:tblStyle w:val="TableGrid"/>
        <w:bidiVisual/>
        <w:tblW w:w="10207" w:type="dxa"/>
        <w:jc w:val="center"/>
        <w:tblLook w:val="04A0" w:firstRow="1" w:lastRow="0" w:firstColumn="1" w:lastColumn="0" w:noHBand="0" w:noVBand="1"/>
      </w:tblPr>
      <w:tblGrid>
        <w:gridCol w:w="10207"/>
      </w:tblGrid>
      <w:tr w:rsidR="00147469" w:rsidRPr="00250816" w14:paraId="77CB7D23" w14:textId="77777777" w:rsidTr="009962E6">
        <w:trPr>
          <w:jc w:val="center"/>
        </w:trPr>
        <w:tc>
          <w:tcPr>
            <w:tcW w:w="10207" w:type="dxa"/>
          </w:tcPr>
          <w:p w14:paraId="0B69E038" w14:textId="77777777" w:rsidR="0056308A" w:rsidRPr="00250816" w:rsidRDefault="0056308A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 w:val="0"/>
                <w:bCs/>
                <w:color w:val="002060"/>
                <w:sz w:val="28"/>
                <w:szCs w:val="28"/>
                <w:rtl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هل سبق</w:t>
            </w:r>
            <w:r w:rsidR="00D34620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الاشتراك في مسابقات محلية </w:t>
            </w:r>
            <w:r w:rsidR="0003046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و دولية؟ </w:t>
            </w:r>
            <w:r w:rsidR="0003046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ذا كانت ا</w:t>
            </w:r>
            <w:r w:rsidR="0003046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جابة بنعم </w:t>
            </w:r>
            <w:r w:rsidR="0003046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ذكر اسم المسابقة والمركز الذ</w:t>
            </w:r>
            <w:r w:rsidR="00030468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حصل عليه مشروعك</w:t>
            </w:r>
            <w:r w:rsidR="00504AA4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؟</w:t>
            </w:r>
          </w:p>
        </w:tc>
      </w:tr>
      <w:tr w:rsidR="00147469" w:rsidRPr="00250816" w14:paraId="0B1CF8FB" w14:textId="77777777" w:rsidTr="009962E6">
        <w:trPr>
          <w:jc w:val="center"/>
        </w:trPr>
        <w:tc>
          <w:tcPr>
            <w:tcW w:w="10207" w:type="dxa"/>
          </w:tcPr>
          <w:p w14:paraId="31410912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480CB64" w14:textId="7C6A6510" w:rsidR="00250816" w:rsidRDefault="00250816" w:rsidP="00250816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8B41C90" w14:textId="77777777" w:rsidR="00250816" w:rsidRPr="00250816" w:rsidRDefault="00250816" w:rsidP="00250816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  <w:bookmarkStart w:id="0" w:name="_GoBack"/>
            <w:bookmarkEnd w:id="0"/>
          </w:p>
          <w:p w14:paraId="22C8C43C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1C5A0815" w14:textId="77777777" w:rsidTr="009962E6">
        <w:trPr>
          <w:jc w:val="center"/>
        </w:trPr>
        <w:tc>
          <w:tcPr>
            <w:tcW w:w="10207" w:type="dxa"/>
          </w:tcPr>
          <w:p w14:paraId="71887E16" w14:textId="77777777" w:rsidR="0056308A" w:rsidRPr="00250816" w:rsidRDefault="0056308A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lastRenderedPageBreak/>
              <w:t>هل ترغب ف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 تحويل مشروعك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لى شركة؟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ذا كانت ا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جابة بنعم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ذكر معايير نجاح هذه الشركة؟</w:t>
            </w:r>
          </w:p>
        </w:tc>
      </w:tr>
      <w:tr w:rsidR="00147469" w:rsidRPr="00250816" w14:paraId="242D1CCC" w14:textId="77777777" w:rsidTr="00CB5315">
        <w:trPr>
          <w:trHeight w:val="698"/>
          <w:jc w:val="center"/>
        </w:trPr>
        <w:tc>
          <w:tcPr>
            <w:tcW w:w="10207" w:type="dxa"/>
          </w:tcPr>
          <w:p w14:paraId="44F4CB4B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E27E8E3" w14:textId="77777777" w:rsidR="00CB5315" w:rsidRPr="00250816" w:rsidRDefault="00CB5315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5C1E5B34" w14:textId="77777777" w:rsidR="00CB5315" w:rsidRPr="00250816" w:rsidRDefault="00CB5315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139DB4C8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  <w:tr w:rsidR="00147469" w:rsidRPr="00250816" w14:paraId="01F93918" w14:textId="77777777" w:rsidTr="00CB5315">
        <w:trPr>
          <w:trHeight w:val="311"/>
          <w:jc w:val="center"/>
        </w:trPr>
        <w:tc>
          <w:tcPr>
            <w:tcW w:w="10207" w:type="dxa"/>
          </w:tcPr>
          <w:p w14:paraId="71B6842A" w14:textId="77777777" w:rsidR="00CB5315" w:rsidRPr="00250816" w:rsidRDefault="009B044D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="00CB5315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ين تري فكرتك خلال عامين من اليوم اذا توافرت لك الاليات التي تسهل تحقيق اي شيئ تتمناه؟ اذكر ايضا الشراكات التي تتمناها</w:t>
            </w:r>
          </w:p>
        </w:tc>
      </w:tr>
      <w:tr w:rsidR="00CB5315" w:rsidRPr="00250816" w14:paraId="15BD2E60" w14:textId="77777777" w:rsidTr="009962E6">
        <w:trPr>
          <w:trHeight w:val="1376"/>
          <w:jc w:val="center"/>
        </w:trPr>
        <w:tc>
          <w:tcPr>
            <w:tcW w:w="10207" w:type="dxa"/>
          </w:tcPr>
          <w:p w14:paraId="51100EAE" w14:textId="77777777" w:rsidR="00CB5315" w:rsidRPr="00250816" w:rsidRDefault="00CB5315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010158F" w14:textId="77777777" w:rsidR="00CB5315" w:rsidRPr="00250816" w:rsidRDefault="00CB5315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3417F274" w14:textId="77777777" w:rsidR="00CB5315" w:rsidRPr="00250816" w:rsidRDefault="00CB5315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15A8D160" w14:textId="77777777" w:rsidR="009962E6" w:rsidRPr="00250816" w:rsidRDefault="009962E6" w:rsidP="00147469">
      <w:pPr>
        <w:bidi/>
        <w:rPr>
          <w:rFonts w:ascii="Sakkal Majalla" w:hAnsi="Sakkal Majalla" w:cs="Sakkal Majalla"/>
          <w:color w:val="002060"/>
          <w:rtl/>
        </w:rPr>
      </w:pPr>
    </w:p>
    <w:p w14:paraId="087501B5" w14:textId="77777777" w:rsidR="009962E6" w:rsidRPr="00250816" w:rsidRDefault="009962E6" w:rsidP="00147469">
      <w:pPr>
        <w:bidi/>
        <w:rPr>
          <w:rFonts w:ascii="Sakkal Majalla" w:hAnsi="Sakkal Majalla" w:cs="Sakkal Majalla"/>
          <w:color w:val="002060"/>
          <w:sz w:val="4"/>
          <w:szCs w:val="12"/>
        </w:rPr>
      </w:pPr>
    </w:p>
    <w:tbl>
      <w:tblPr>
        <w:tblStyle w:val="TableGrid"/>
        <w:bidiVisual/>
        <w:tblW w:w="10207" w:type="dxa"/>
        <w:jc w:val="center"/>
        <w:tblLook w:val="04A0" w:firstRow="1" w:lastRow="0" w:firstColumn="1" w:lastColumn="0" w:noHBand="0" w:noVBand="1"/>
      </w:tblPr>
      <w:tblGrid>
        <w:gridCol w:w="10207"/>
      </w:tblGrid>
      <w:tr w:rsidR="00147469" w:rsidRPr="00250816" w14:paraId="1DB3B7E6" w14:textId="77777777" w:rsidTr="009962E6">
        <w:trPr>
          <w:jc w:val="center"/>
        </w:trPr>
        <w:tc>
          <w:tcPr>
            <w:tcW w:w="10207" w:type="dxa"/>
          </w:tcPr>
          <w:p w14:paraId="0BCF2837" w14:textId="77777777" w:rsidR="0056308A" w:rsidRPr="00250816" w:rsidRDefault="0056308A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سؤال يجيب عليه المشرف:</w:t>
            </w:r>
          </w:p>
          <w:p w14:paraId="254686F2" w14:textId="77777777" w:rsidR="0056308A" w:rsidRPr="00250816" w:rsidRDefault="0056308A" w:rsidP="00147469">
            <w:pPr>
              <w:pStyle w:val="Heading2"/>
              <w:bidi/>
              <w:jc w:val="left"/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هل سبق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ن قمت با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شراف على مشروع مماثل؟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ذا كانت ا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جابة بنعم 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أ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 xml:space="preserve">ذكر </w:t>
            </w:r>
            <w:r w:rsidR="00A83D1D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ا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سم المشروع وسنة ا</w:t>
            </w:r>
            <w:r w:rsidR="009962E6"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لإش</w:t>
            </w:r>
            <w:r w:rsidRPr="00250816">
              <w:rPr>
                <w:rFonts w:ascii="Sakkal Majalla" w:hAnsi="Sakkal Majalla" w:cs="Sakkal Majalla"/>
                <w:bCs/>
                <w:caps w:val="0"/>
                <w:color w:val="C00000"/>
                <w:sz w:val="28"/>
                <w:szCs w:val="28"/>
                <w:rtl/>
                <w:lang w:bidi="ar-EG"/>
              </w:rPr>
              <w:t>راف؟</w:t>
            </w:r>
          </w:p>
        </w:tc>
      </w:tr>
      <w:tr w:rsidR="00147469" w:rsidRPr="00250816" w14:paraId="3863468C" w14:textId="77777777" w:rsidTr="009962E6">
        <w:trPr>
          <w:jc w:val="center"/>
        </w:trPr>
        <w:tc>
          <w:tcPr>
            <w:tcW w:w="10207" w:type="dxa"/>
          </w:tcPr>
          <w:p w14:paraId="12A2BF0F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08886763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3F2F8A2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4B395D7B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72C4109F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  <w:p w14:paraId="66BE94E7" w14:textId="77777777" w:rsidR="0056308A" w:rsidRPr="00250816" w:rsidRDefault="0056308A" w:rsidP="00147469">
            <w:pPr>
              <w:bidi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53964086" w14:textId="77777777" w:rsidR="00216D0C" w:rsidRPr="00250816" w:rsidRDefault="00216D0C" w:rsidP="00216D0C">
      <w:pPr>
        <w:tabs>
          <w:tab w:val="left" w:pos="537"/>
        </w:tabs>
        <w:bidi/>
        <w:rPr>
          <w:rFonts w:ascii="Sakkal Majalla" w:hAnsi="Sakkal Majalla" w:cs="Sakkal Majalla"/>
          <w:color w:val="002060"/>
          <w:lang w:bidi="ar-EG"/>
        </w:rPr>
      </w:pPr>
      <w:r w:rsidRPr="00250816">
        <w:rPr>
          <w:rFonts w:ascii="Sakkal Majalla" w:hAnsi="Sakkal Majalla" w:cs="Sakkal Majalla"/>
          <w:color w:val="002060"/>
          <w:rtl/>
          <w:lang w:bidi="ar-EG"/>
        </w:rPr>
        <w:tab/>
      </w:r>
    </w:p>
    <w:p w14:paraId="46364273" w14:textId="77777777" w:rsidR="00216D0C" w:rsidRPr="00250816" w:rsidRDefault="00623E5B" w:rsidP="00147469">
      <w:pPr>
        <w:bidi/>
        <w:jc w:val="center"/>
        <w:rPr>
          <w:rFonts w:ascii="Sakkal Majalla" w:hAnsi="Sakkal Majalla" w:cs="Sakkal Majalla"/>
          <w:b/>
          <w:bCs/>
          <w:color w:val="002060"/>
          <w:lang w:bidi="ar-EG"/>
        </w:rPr>
      </w:pPr>
      <w:r w:rsidRPr="00250816">
        <w:rPr>
          <w:rFonts w:ascii="Sakkal Majalla" w:hAnsi="Sakkal Majalla" w:cs="Sakkal Majalla"/>
          <w:b/>
          <w:bCs/>
          <w:color w:val="002060"/>
          <w:rtl/>
          <w:lang w:bidi="ar-EG"/>
        </w:rPr>
        <w:t>برجاء استيفاء هذا الجدول:</w:t>
      </w:r>
    </w:p>
    <w:tbl>
      <w:tblPr>
        <w:tblStyle w:val="TableGrid"/>
        <w:bidiVisual/>
        <w:tblW w:w="10260" w:type="dxa"/>
        <w:jc w:val="center"/>
        <w:tblLook w:val="04A0" w:firstRow="1" w:lastRow="0" w:firstColumn="1" w:lastColumn="0" w:noHBand="0" w:noVBand="1"/>
      </w:tblPr>
      <w:tblGrid>
        <w:gridCol w:w="1620"/>
        <w:gridCol w:w="1170"/>
        <w:gridCol w:w="1080"/>
        <w:gridCol w:w="1320"/>
        <w:gridCol w:w="1144"/>
        <w:gridCol w:w="1125"/>
        <w:gridCol w:w="1271"/>
        <w:gridCol w:w="1530"/>
      </w:tblGrid>
      <w:tr w:rsidR="00147469" w:rsidRPr="00250816" w14:paraId="650B7A13" w14:textId="77777777" w:rsidTr="00147469">
        <w:trPr>
          <w:jc w:val="center"/>
        </w:trPr>
        <w:tc>
          <w:tcPr>
            <w:tcW w:w="1620" w:type="dxa"/>
          </w:tcPr>
          <w:p w14:paraId="2AA01397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اسم المشروع</w:t>
            </w:r>
          </w:p>
        </w:tc>
        <w:tc>
          <w:tcPr>
            <w:tcW w:w="1170" w:type="dxa"/>
          </w:tcPr>
          <w:p w14:paraId="5A1C4B37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الجامعة والكلية</w:t>
            </w:r>
          </w:p>
        </w:tc>
        <w:tc>
          <w:tcPr>
            <w:tcW w:w="1080" w:type="dxa"/>
          </w:tcPr>
          <w:p w14:paraId="0A7E6223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مجال المشروع</w:t>
            </w:r>
          </w:p>
        </w:tc>
        <w:tc>
          <w:tcPr>
            <w:tcW w:w="1320" w:type="dxa"/>
          </w:tcPr>
          <w:p w14:paraId="2D87946F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ميزانية المشروع</w:t>
            </w:r>
          </w:p>
        </w:tc>
        <w:tc>
          <w:tcPr>
            <w:tcW w:w="1144" w:type="dxa"/>
          </w:tcPr>
          <w:p w14:paraId="4556373F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عدد الطلبة بالمشروع</w:t>
            </w:r>
          </w:p>
        </w:tc>
        <w:tc>
          <w:tcPr>
            <w:tcW w:w="1125" w:type="dxa"/>
          </w:tcPr>
          <w:p w14:paraId="17924C52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ممثل من الطلبة عن المشروع</w:t>
            </w:r>
          </w:p>
        </w:tc>
        <w:tc>
          <w:tcPr>
            <w:tcW w:w="1271" w:type="dxa"/>
          </w:tcPr>
          <w:p w14:paraId="6286B6DC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رقم محمول للتواصل مع الفريق</w:t>
            </w:r>
          </w:p>
        </w:tc>
        <w:tc>
          <w:tcPr>
            <w:tcW w:w="1530" w:type="dxa"/>
          </w:tcPr>
          <w:p w14:paraId="6522044A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</w:pPr>
            <w:r w:rsidRPr="00250816">
              <w:rPr>
                <w:rFonts w:ascii="Sakkal Majalla" w:hAnsi="Sakkal Majalla" w:cs="Sakkal Majalla"/>
                <w:b/>
                <w:bCs/>
                <w:color w:val="002060"/>
                <w:rtl/>
                <w:lang w:bidi="ar-EG"/>
              </w:rPr>
              <w:t>بريد اليكترونى للتواصل مع الفريق</w:t>
            </w:r>
          </w:p>
        </w:tc>
      </w:tr>
      <w:tr w:rsidR="00147469" w:rsidRPr="00250816" w14:paraId="43E1FE80" w14:textId="77777777" w:rsidTr="00147469">
        <w:trPr>
          <w:jc w:val="center"/>
        </w:trPr>
        <w:tc>
          <w:tcPr>
            <w:tcW w:w="1620" w:type="dxa"/>
          </w:tcPr>
          <w:p w14:paraId="04571A06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170" w:type="dxa"/>
          </w:tcPr>
          <w:p w14:paraId="1C8E19F8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080" w:type="dxa"/>
          </w:tcPr>
          <w:p w14:paraId="12870501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320" w:type="dxa"/>
          </w:tcPr>
          <w:p w14:paraId="60D7BCE5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144" w:type="dxa"/>
          </w:tcPr>
          <w:p w14:paraId="4F768C9C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125" w:type="dxa"/>
          </w:tcPr>
          <w:p w14:paraId="11FD1A56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271" w:type="dxa"/>
          </w:tcPr>
          <w:p w14:paraId="35E80AAB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  <w:tc>
          <w:tcPr>
            <w:tcW w:w="1530" w:type="dxa"/>
          </w:tcPr>
          <w:p w14:paraId="21EE0928" w14:textId="77777777" w:rsidR="00585ECC" w:rsidRPr="00250816" w:rsidRDefault="00585ECC" w:rsidP="00147469">
            <w:pPr>
              <w:bidi/>
              <w:jc w:val="center"/>
              <w:rPr>
                <w:rFonts w:ascii="Sakkal Majalla" w:hAnsi="Sakkal Majalla" w:cs="Sakkal Majalla"/>
                <w:color w:val="002060"/>
                <w:rtl/>
                <w:lang w:bidi="ar-EG"/>
              </w:rPr>
            </w:pPr>
          </w:p>
        </w:tc>
      </w:tr>
    </w:tbl>
    <w:p w14:paraId="4FED4C77" w14:textId="77777777" w:rsidR="00216D0C" w:rsidRPr="00250816" w:rsidRDefault="00216D0C" w:rsidP="00216D0C">
      <w:pPr>
        <w:bidi/>
        <w:rPr>
          <w:rFonts w:ascii="Sakkal Majalla" w:hAnsi="Sakkal Majalla" w:cs="Sakkal Majalla"/>
          <w:color w:val="002060"/>
          <w:lang w:bidi="ar-EG"/>
        </w:rPr>
      </w:pPr>
    </w:p>
    <w:p w14:paraId="5D9B5482" w14:textId="77777777" w:rsidR="00216D0C" w:rsidRPr="00250816" w:rsidRDefault="00634521" w:rsidP="00216D0C">
      <w:pPr>
        <w:bidi/>
        <w:rPr>
          <w:rFonts w:ascii="Sakkal Majalla" w:hAnsi="Sakkal Majalla" w:cs="Sakkal Majalla"/>
          <w:b/>
          <w:bCs/>
          <w:color w:val="002060"/>
          <w:sz w:val="20"/>
          <w:szCs w:val="28"/>
          <w:rtl/>
          <w:lang w:bidi="ar-EG"/>
        </w:rPr>
      </w:pPr>
      <w:r w:rsidRPr="00250816">
        <w:rPr>
          <w:rFonts w:ascii="Sakkal Majalla" w:hAnsi="Sakkal Majalla" w:cs="Sakkal Majalla"/>
          <w:b/>
          <w:bCs/>
          <w:color w:val="002060"/>
          <w:sz w:val="20"/>
          <w:szCs w:val="28"/>
          <w:rtl/>
          <w:lang w:bidi="ar-EG"/>
        </w:rPr>
        <w:t>توقيع المشرف:</w:t>
      </w:r>
    </w:p>
    <w:p w14:paraId="2B05F2EB" w14:textId="77777777" w:rsidR="00302A66" w:rsidRPr="00250816" w:rsidRDefault="00302A66" w:rsidP="00302A66">
      <w:pPr>
        <w:bidi/>
        <w:rPr>
          <w:rFonts w:ascii="Sakkal Majalla" w:hAnsi="Sakkal Majalla" w:cs="Sakkal Majalla"/>
          <w:b/>
          <w:bCs/>
          <w:color w:val="002060"/>
          <w:sz w:val="20"/>
          <w:szCs w:val="28"/>
          <w:rtl/>
          <w:lang w:bidi="ar-EG"/>
        </w:rPr>
      </w:pPr>
    </w:p>
    <w:p w14:paraId="1E44E63C" w14:textId="44488DAD" w:rsidR="00634521" w:rsidRPr="00250816" w:rsidRDefault="0045578A" w:rsidP="00634521">
      <w:pPr>
        <w:bidi/>
        <w:rPr>
          <w:rFonts w:ascii="Sakkal Majalla" w:hAnsi="Sakkal Majalla" w:cs="Sakkal Majalla"/>
          <w:b/>
          <w:bCs/>
          <w:color w:val="002060"/>
          <w:sz w:val="20"/>
          <w:szCs w:val="28"/>
          <w:lang w:bidi="ar-EG"/>
        </w:rPr>
      </w:pPr>
      <w:r w:rsidRPr="00250816">
        <w:rPr>
          <w:rFonts w:ascii="Sakkal Majalla" w:hAnsi="Sakkal Majalla" w:cs="Sakkal Majalla"/>
          <w:b/>
          <w:bCs/>
          <w:color w:val="002060"/>
          <w:sz w:val="20"/>
          <w:szCs w:val="28"/>
          <w:rtl/>
          <w:lang w:bidi="ar-EG"/>
        </w:rPr>
        <w:t>التاريخ:</w:t>
      </w:r>
    </w:p>
    <w:p w14:paraId="54413C80" w14:textId="77777777" w:rsidR="00216D0C" w:rsidRPr="00250816" w:rsidRDefault="00216D0C" w:rsidP="00216D0C">
      <w:pPr>
        <w:bidi/>
        <w:rPr>
          <w:rFonts w:ascii="Sakkal Majalla" w:hAnsi="Sakkal Majalla" w:cs="Sakkal Majalla"/>
          <w:color w:val="002060"/>
          <w:sz w:val="2"/>
          <w:szCs w:val="2"/>
          <w:lang w:bidi="ar-EG"/>
        </w:rPr>
      </w:pPr>
    </w:p>
    <w:p w14:paraId="65BAD6E2" w14:textId="77777777" w:rsidR="00216D0C" w:rsidRPr="00250816" w:rsidRDefault="00216D0C" w:rsidP="00216D0C">
      <w:pPr>
        <w:bidi/>
        <w:rPr>
          <w:rFonts w:ascii="Sakkal Majalla" w:hAnsi="Sakkal Majalla" w:cs="Sakkal Majalla"/>
          <w:color w:val="002060"/>
          <w:sz w:val="2"/>
          <w:szCs w:val="2"/>
          <w:lang w:bidi="ar-EG"/>
        </w:rPr>
      </w:pPr>
    </w:p>
    <w:sectPr w:rsidR="00216D0C" w:rsidRPr="00250816" w:rsidSect="00147469">
      <w:type w:val="continuous"/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4D053" w14:textId="77777777" w:rsidR="00E46995" w:rsidRDefault="00E46995">
      <w:r>
        <w:separator/>
      </w:r>
    </w:p>
  </w:endnote>
  <w:endnote w:type="continuationSeparator" w:id="0">
    <w:p w14:paraId="01ED8B45" w14:textId="77777777" w:rsidR="00E46995" w:rsidRDefault="00E4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66300902"/>
      <w:docPartObj>
        <w:docPartGallery w:val="Page Numbers (Bottom of Page)"/>
        <w:docPartUnique/>
      </w:docPartObj>
    </w:sdtPr>
    <w:sdtEndPr/>
    <w:sdtContent>
      <w:p w14:paraId="7186391C" w14:textId="77777777" w:rsidR="0098356F" w:rsidRDefault="0098356F" w:rsidP="00880F6A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44D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14:paraId="4549ED72" w14:textId="77777777" w:rsidR="0098356F" w:rsidRDefault="0098356F" w:rsidP="00EB52A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FE912" w14:textId="77777777" w:rsidR="00E46995" w:rsidRDefault="00E46995">
      <w:r>
        <w:separator/>
      </w:r>
    </w:p>
  </w:footnote>
  <w:footnote w:type="continuationSeparator" w:id="0">
    <w:p w14:paraId="491642CF" w14:textId="77777777" w:rsidR="00E46995" w:rsidRDefault="00E4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0DD5" w14:textId="77777777" w:rsidR="0098356F" w:rsidRDefault="0098356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CA720E7" wp14:editId="22A5F8F7">
          <wp:simplePos x="0" y="0"/>
          <wp:positionH relativeFrom="column">
            <wp:posOffset>-400846</wp:posOffset>
          </wp:positionH>
          <wp:positionV relativeFrom="paragraph">
            <wp:posOffset>1377950</wp:posOffset>
          </wp:positionV>
          <wp:extent cx="6349793" cy="588823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rt copy.jp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9793" cy="5888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264"/>
    <w:multiLevelType w:val="hybridMultilevel"/>
    <w:tmpl w:val="0D141F8C"/>
    <w:lvl w:ilvl="0" w:tplc="B5B6A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292"/>
    <w:multiLevelType w:val="hybridMultilevel"/>
    <w:tmpl w:val="49D8351C"/>
    <w:lvl w:ilvl="0" w:tplc="05889A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74A48"/>
    <w:multiLevelType w:val="hybridMultilevel"/>
    <w:tmpl w:val="E7D4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60281"/>
    <w:multiLevelType w:val="hybridMultilevel"/>
    <w:tmpl w:val="50E4D12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72104"/>
    <w:multiLevelType w:val="hybridMultilevel"/>
    <w:tmpl w:val="293A137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B31BD"/>
    <w:multiLevelType w:val="hybridMultilevel"/>
    <w:tmpl w:val="F9105E00"/>
    <w:lvl w:ilvl="0" w:tplc="F3F2243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3486F"/>
    <w:multiLevelType w:val="hybridMultilevel"/>
    <w:tmpl w:val="D3A60364"/>
    <w:lvl w:ilvl="0" w:tplc="83EA443A">
      <w:start w:val="1"/>
      <w:numFmt w:val="decimal"/>
      <w:lvlText w:val="%1."/>
      <w:lvlJc w:val="righ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9384C"/>
    <w:multiLevelType w:val="hybridMultilevel"/>
    <w:tmpl w:val="A76ECC78"/>
    <w:lvl w:ilvl="0" w:tplc="9E2EF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8BC7E6C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AE85B27"/>
    <w:multiLevelType w:val="hybridMultilevel"/>
    <w:tmpl w:val="D882B436"/>
    <w:lvl w:ilvl="0" w:tplc="FE2ED3CE">
      <w:start w:val="1"/>
      <w:numFmt w:val="decimal"/>
      <w:lvlText w:val="%1-"/>
      <w:lvlJc w:val="left"/>
      <w:pPr>
        <w:ind w:left="1080" w:hanging="720"/>
      </w:pPr>
      <w:rPr>
        <w:rFonts w:hint="default"/>
        <w:sz w:val="34"/>
        <w:szCs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56D"/>
    <w:rsid w:val="000077BD"/>
    <w:rsid w:val="00011498"/>
    <w:rsid w:val="00017DD1"/>
    <w:rsid w:val="000241A7"/>
    <w:rsid w:val="00030468"/>
    <w:rsid w:val="00032E90"/>
    <w:rsid w:val="000332AD"/>
    <w:rsid w:val="000447ED"/>
    <w:rsid w:val="00046434"/>
    <w:rsid w:val="00070B59"/>
    <w:rsid w:val="000A7E46"/>
    <w:rsid w:val="000C0676"/>
    <w:rsid w:val="000C3395"/>
    <w:rsid w:val="000E2704"/>
    <w:rsid w:val="000F3E6B"/>
    <w:rsid w:val="001046E7"/>
    <w:rsid w:val="0011649E"/>
    <w:rsid w:val="00136FFE"/>
    <w:rsid w:val="00147469"/>
    <w:rsid w:val="00147D8E"/>
    <w:rsid w:val="0016303A"/>
    <w:rsid w:val="00167243"/>
    <w:rsid w:val="00171E4E"/>
    <w:rsid w:val="00190F40"/>
    <w:rsid w:val="00197F71"/>
    <w:rsid w:val="001C5D71"/>
    <w:rsid w:val="001D2340"/>
    <w:rsid w:val="001F32DF"/>
    <w:rsid w:val="001F7A95"/>
    <w:rsid w:val="00216D0C"/>
    <w:rsid w:val="00240AF1"/>
    <w:rsid w:val="0024648C"/>
    <w:rsid w:val="00250816"/>
    <w:rsid w:val="002602F0"/>
    <w:rsid w:val="002630CE"/>
    <w:rsid w:val="00281272"/>
    <w:rsid w:val="002A0A30"/>
    <w:rsid w:val="002B4B09"/>
    <w:rsid w:val="002C0936"/>
    <w:rsid w:val="002C2D6B"/>
    <w:rsid w:val="002C38EF"/>
    <w:rsid w:val="002E15BB"/>
    <w:rsid w:val="0030121F"/>
    <w:rsid w:val="00302A66"/>
    <w:rsid w:val="00304419"/>
    <w:rsid w:val="00326F1B"/>
    <w:rsid w:val="00360816"/>
    <w:rsid w:val="0038030B"/>
    <w:rsid w:val="00382D2E"/>
    <w:rsid w:val="00384215"/>
    <w:rsid w:val="003E47E9"/>
    <w:rsid w:val="004035E6"/>
    <w:rsid w:val="00415F5F"/>
    <w:rsid w:val="0042038C"/>
    <w:rsid w:val="0045578A"/>
    <w:rsid w:val="00461DCB"/>
    <w:rsid w:val="00462EDE"/>
    <w:rsid w:val="00471510"/>
    <w:rsid w:val="00473660"/>
    <w:rsid w:val="004748FD"/>
    <w:rsid w:val="00483604"/>
    <w:rsid w:val="004846EA"/>
    <w:rsid w:val="00491A66"/>
    <w:rsid w:val="004B66C1"/>
    <w:rsid w:val="004D64E0"/>
    <w:rsid w:val="00504AA4"/>
    <w:rsid w:val="005056C1"/>
    <w:rsid w:val="005314CE"/>
    <w:rsid w:val="00532E88"/>
    <w:rsid w:val="005360D4"/>
    <w:rsid w:val="005378D7"/>
    <w:rsid w:val="00541C11"/>
    <w:rsid w:val="00543772"/>
    <w:rsid w:val="0054754E"/>
    <w:rsid w:val="005536FE"/>
    <w:rsid w:val="0056308A"/>
    <w:rsid w:val="0056338C"/>
    <w:rsid w:val="00570D5F"/>
    <w:rsid w:val="00574303"/>
    <w:rsid w:val="00583CA5"/>
    <w:rsid w:val="00585ECC"/>
    <w:rsid w:val="005D4280"/>
    <w:rsid w:val="005F422F"/>
    <w:rsid w:val="00616028"/>
    <w:rsid w:val="00623E5B"/>
    <w:rsid w:val="00634521"/>
    <w:rsid w:val="0064757B"/>
    <w:rsid w:val="00655DF0"/>
    <w:rsid w:val="006638AD"/>
    <w:rsid w:val="00671993"/>
    <w:rsid w:val="006805EC"/>
    <w:rsid w:val="00682713"/>
    <w:rsid w:val="006C2F2A"/>
    <w:rsid w:val="006C60D4"/>
    <w:rsid w:val="006D2D43"/>
    <w:rsid w:val="006E796B"/>
    <w:rsid w:val="006F65CD"/>
    <w:rsid w:val="00722DE8"/>
    <w:rsid w:val="007324BD"/>
    <w:rsid w:val="00733AC6"/>
    <w:rsid w:val="007344B3"/>
    <w:rsid w:val="007352E9"/>
    <w:rsid w:val="007537C2"/>
    <w:rsid w:val="007543A4"/>
    <w:rsid w:val="00770EEA"/>
    <w:rsid w:val="00774C38"/>
    <w:rsid w:val="00785092"/>
    <w:rsid w:val="007A04F5"/>
    <w:rsid w:val="007A592E"/>
    <w:rsid w:val="007B45E9"/>
    <w:rsid w:val="007E3D81"/>
    <w:rsid w:val="007F7D1A"/>
    <w:rsid w:val="0080368F"/>
    <w:rsid w:val="00850FE1"/>
    <w:rsid w:val="008625E9"/>
    <w:rsid w:val="008658E6"/>
    <w:rsid w:val="00874B3F"/>
    <w:rsid w:val="00880F6A"/>
    <w:rsid w:val="00882A69"/>
    <w:rsid w:val="00884CA6"/>
    <w:rsid w:val="00885DBF"/>
    <w:rsid w:val="00887861"/>
    <w:rsid w:val="008B741B"/>
    <w:rsid w:val="008B7DE2"/>
    <w:rsid w:val="008C3186"/>
    <w:rsid w:val="008E6224"/>
    <w:rsid w:val="00900794"/>
    <w:rsid w:val="00901D7C"/>
    <w:rsid w:val="00932D09"/>
    <w:rsid w:val="009622B2"/>
    <w:rsid w:val="0098356F"/>
    <w:rsid w:val="009962E6"/>
    <w:rsid w:val="009B044D"/>
    <w:rsid w:val="009C7D71"/>
    <w:rsid w:val="009E2AF0"/>
    <w:rsid w:val="009F58BB"/>
    <w:rsid w:val="00A41E64"/>
    <w:rsid w:val="00A41F7D"/>
    <w:rsid w:val="00A42A65"/>
    <w:rsid w:val="00A4373B"/>
    <w:rsid w:val="00A76C72"/>
    <w:rsid w:val="00A83D1D"/>
    <w:rsid w:val="00A83D5E"/>
    <w:rsid w:val="00AA219D"/>
    <w:rsid w:val="00AC4764"/>
    <w:rsid w:val="00AE1F72"/>
    <w:rsid w:val="00AE67CF"/>
    <w:rsid w:val="00AF764A"/>
    <w:rsid w:val="00B04535"/>
    <w:rsid w:val="00B04903"/>
    <w:rsid w:val="00B12708"/>
    <w:rsid w:val="00B17804"/>
    <w:rsid w:val="00B27431"/>
    <w:rsid w:val="00B41C69"/>
    <w:rsid w:val="00B4252E"/>
    <w:rsid w:val="00B5256D"/>
    <w:rsid w:val="00B64473"/>
    <w:rsid w:val="00B953C6"/>
    <w:rsid w:val="00B96D9F"/>
    <w:rsid w:val="00BB32D8"/>
    <w:rsid w:val="00BC0F25"/>
    <w:rsid w:val="00BE09D6"/>
    <w:rsid w:val="00BF11A9"/>
    <w:rsid w:val="00BF3A2D"/>
    <w:rsid w:val="00C04C51"/>
    <w:rsid w:val="00C10FF1"/>
    <w:rsid w:val="00C30184"/>
    <w:rsid w:val="00C30E55"/>
    <w:rsid w:val="00C42A91"/>
    <w:rsid w:val="00C5090B"/>
    <w:rsid w:val="00C63324"/>
    <w:rsid w:val="00C81188"/>
    <w:rsid w:val="00C92FF3"/>
    <w:rsid w:val="00CA4229"/>
    <w:rsid w:val="00CA50F7"/>
    <w:rsid w:val="00CB5315"/>
    <w:rsid w:val="00CB5E53"/>
    <w:rsid w:val="00CC6A22"/>
    <w:rsid w:val="00CC7CB7"/>
    <w:rsid w:val="00CD23E2"/>
    <w:rsid w:val="00CD7159"/>
    <w:rsid w:val="00CE305A"/>
    <w:rsid w:val="00CF5E32"/>
    <w:rsid w:val="00D02133"/>
    <w:rsid w:val="00D21FCD"/>
    <w:rsid w:val="00D243C6"/>
    <w:rsid w:val="00D34620"/>
    <w:rsid w:val="00D34CBE"/>
    <w:rsid w:val="00D461ED"/>
    <w:rsid w:val="00D53D61"/>
    <w:rsid w:val="00D66A94"/>
    <w:rsid w:val="00D85B13"/>
    <w:rsid w:val="00D93AAB"/>
    <w:rsid w:val="00DA5F94"/>
    <w:rsid w:val="00DB66B4"/>
    <w:rsid w:val="00DC6437"/>
    <w:rsid w:val="00DC7548"/>
    <w:rsid w:val="00DD2A14"/>
    <w:rsid w:val="00DE2113"/>
    <w:rsid w:val="00DF1BA0"/>
    <w:rsid w:val="00E0552B"/>
    <w:rsid w:val="00E078F0"/>
    <w:rsid w:val="00E33A75"/>
    <w:rsid w:val="00E33DC8"/>
    <w:rsid w:val="00E46995"/>
    <w:rsid w:val="00E630EB"/>
    <w:rsid w:val="00E75AE6"/>
    <w:rsid w:val="00E77A47"/>
    <w:rsid w:val="00E80215"/>
    <w:rsid w:val="00E80803"/>
    <w:rsid w:val="00E901EB"/>
    <w:rsid w:val="00E91F8A"/>
    <w:rsid w:val="00E945E5"/>
    <w:rsid w:val="00EA353A"/>
    <w:rsid w:val="00EB52A5"/>
    <w:rsid w:val="00EC322B"/>
    <w:rsid w:val="00EC655E"/>
    <w:rsid w:val="00EE33CA"/>
    <w:rsid w:val="00EE4F08"/>
    <w:rsid w:val="00EF2D39"/>
    <w:rsid w:val="00EF5C81"/>
    <w:rsid w:val="00F04B9B"/>
    <w:rsid w:val="00F0626A"/>
    <w:rsid w:val="00F116A8"/>
    <w:rsid w:val="00F149CC"/>
    <w:rsid w:val="00F242E0"/>
    <w:rsid w:val="00F359F9"/>
    <w:rsid w:val="00F46364"/>
    <w:rsid w:val="00F62D8B"/>
    <w:rsid w:val="00F74AAD"/>
    <w:rsid w:val="00F8788A"/>
    <w:rsid w:val="00FB27AF"/>
    <w:rsid w:val="00FD3E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796D22"/>
  <w15:docId w15:val="{86F445D6-590D-49B9-8334-1A193F01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2A14"/>
    <w:rPr>
      <w:rFonts w:ascii="Tahoma" w:hAnsi="Tahoma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basedOn w:val="DefaultParagraphFont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30121F"/>
    <w:rPr>
      <w:color w:val="808080"/>
    </w:rPr>
  </w:style>
  <w:style w:type="paragraph" w:styleId="ListParagraph">
    <w:name w:val="List Paragraph"/>
    <w:basedOn w:val="Normal"/>
    <w:uiPriority w:val="34"/>
    <w:qFormat/>
    <w:rsid w:val="00882A69"/>
    <w:pPr>
      <w:ind w:left="720"/>
      <w:contextualSpacing/>
    </w:pPr>
  </w:style>
  <w:style w:type="character" w:styleId="Hyperlink">
    <w:name w:val="Hyperlink"/>
    <w:basedOn w:val="DefaultParagraphFont"/>
    <w:rsid w:val="00304419"/>
    <w:rPr>
      <w:color w:val="0000FF" w:themeColor="hyperlink"/>
      <w:u w:val="single"/>
    </w:rPr>
  </w:style>
  <w:style w:type="table" w:styleId="TableGrid">
    <w:name w:val="Table Grid"/>
    <w:basedOn w:val="TableNormal"/>
    <w:rsid w:val="00EE4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CharChar">
    <w:name w:val="Instructions Char Char Char"/>
    <w:link w:val="InstructionsCharChar"/>
    <w:locked/>
    <w:rsid w:val="00F359F9"/>
    <w:rPr>
      <w:rFonts w:ascii="Trebuchet MS" w:eastAsia="Trebuchet MS" w:hAnsi="Trebuchet MS"/>
      <w:sz w:val="22"/>
      <w:szCs w:val="22"/>
    </w:rPr>
  </w:style>
  <w:style w:type="paragraph" w:customStyle="1" w:styleId="InstructionsCharChar">
    <w:name w:val="Instructions Char Char"/>
    <w:basedOn w:val="Normal"/>
    <w:link w:val="InstructionsCharCharChar"/>
    <w:rsid w:val="00F359F9"/>
    <w:pPr>
      <w:spacing w:after="60"/>
      <w:jc w:val="both"/>
    </w:pPr>
    <w:rPr>
      <w:rFonts w:ascii="Trebuchet MS" w:eastAsia="Trebuchet MS" w:hAnsi="Trebuchet MS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01149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nhideWhenUsed/>
    <w:rsid w:val="00A83D1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83D1D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D1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D1D"/>
    <w:rPr>
      <w:rFonts w:ascii="Tahoma" w:hAnsi="Tahoma"/>
      <w:sz w:val="16"/>
      <w:szCs w:val="24"/>
    </w:rPr>
  </w:style>
  <w:style w:type="character" w:styleId="Emphasis">
    <w:name w:val="Emphasis"/>
    <w:basedOn w:val="DefaultParagraphFont"/>
    <w:qFormat/>
    <w:rsid w:val="004557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olael\AppData\Roaming\Microsoft\Templates\Membership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28A4-9321-47DD-BC8A-F890B6A8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</Template>
  <TotalTime>15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Elwan (IBS)</dc:creator>
  <cp:lastModifiedBy>NAANSARY</cp:lastModifiedBy>
  <cp:revision>6</cp:revision>
  <cp:lastPrinted>2016-10-27T11:34:00Z</cp:lastPrinted>
  <dcterms:created xsi:type="dcterms:W3CDTF">2019-11-18T11:12:00Z</dcterms:created>
  <dcterms:modified xsi:type="dcterms:W3CDTF">2019-11-18T19:16:00Z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